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BA18" w14:textId="33E4626E" w:rsidR="00905918" w:rsidRPr="00246365" w:rsidRDefault="00905918" w:rsidP="00871DF8">
      <w:pPr>
        <w:rPr>
          <w:rFonts w:asciiTheme="minorHAnsi" w:hAnsiTheme="minorHAnsi" w:cstheme="minorHAnsi"/>
        </w:rPr>
      </w:pPr>
    </w:p>
    <w:p w14:paraId="41CC0EAB" w14:textId="77777777" w:rsidR="00221A00" w:rsidRPr="00246365" w:rsidRDefault="00221A00" w:rsidP="00221A00">
      <w:pPr>
        <w:pStyle w:val="Heading1"/>
        <w:shd w:val="clear" w:color="auto" w:fill="FFFFFF"/>
        <w:ind w:right="1440"/>
        <w:rPr>
          <w:rFonts w:asciiTheme="minorHAnsi" w:hAnsiTheme="minorHAnsi" w:cstheme="minorHAnsi"/>
          <w:sz w:val="48"/>
          <w:szCs w:val="48"/>
          <w:lang w:val="en-US"/>
        </w:rPr>
      </w:pPr>
      <w:r w:rsidRPr="00246365">
        <w:rPr>
          <w:rFonts w:asciiTheme="minorHAnsi" w:hAnsiTheme="minorHAnsi" w:cstheme="minorHAnsi"/>
        </w:rPr>
        <w:t>Developer (System for Quant Research &amp; Trading)</w:t>
      </w:r>
    </w:p>
    <w:p w14:paraId="5BA0D859" w14:textId="4498A5A0" w:rsidR="00221A00" w:rsidRPr="00246365" w:rsidRDefault="00221A00" w:rsidP="00871DF8">
      <w:pPr>
        <w:rPr>
          <w:rFonts w:asciiTheme="minorHAnsi" w:hAnsiTheme="minorHAnsi" w:cstheme="minorHAnsi"/>
        </w:rPr>
      </w:pPr>
    </w:p>
    <w:p w14:paraId="543B5F73" w14:textId="77777777" w:rsidR="00221A00" w:rsidRPr="00246365" w:rsidRDefault="00221A00" w:rsidP="00221A00">
      <w:pPr>
        <w:pStyle w:val="Heading2"/>
        <w:shd w:val="clear" w:color="auto" w:fill="FFFFFF"/>
        <w:spacing w:before="360" w:after="240"/>
        <w:rPr>
          <w:rFonts w:asciiTheme="minorHAnsi" w:hAnsiTheme="minorHAnsi" w:cstheme="minorHAnsi"/>
          <w:sz w:val="36"/>
          <w:szCs w:val="36"/>
          <w:lang w:val="en-US"/>
        </w:rPr>
      </w:pPr>
      <w:r w:rsidRPr="00246365">
        <w:rPr>
          <w:rFonts w:asciiTheme="minorHAnsi" w:hAnsiTheme="minorHAnsi" w:cstheme="minorHAnsi"/>
        </w:rPr>
        <w:t>About the job</w:t>
      </w:r>
    </w:p>
    <w:p w14:paraId="04C9B17F" w14:textId="77777777" w:rsidR="00221A00" w:rsidRPr="00246365" w:rsidRDefault="00221A00" w:rsidP="00221A00">
      <w:pPr>
        <w:pStyle w:val="NormalWeb"/>
        <w:rPr>
          <w:rFonts w:asciiTheme="minorHAnsi" w:hAnsiTheme="minorHAnsi" w:cstheme="minorHAnsi"/>
          <w:sz w:val="22"/>
          <w:szCs w:val="22"/>
          <w:shd w:val="clear" w:color="auto" w:fill="FFFFFF"/>
        </w:rPr>
      </w:pPr>
      <w:proofErr w:type="spellStart"/>
      <w:r w:rsidRPr="00246365">
        <w:rPr>
          <w:rStyle w:val="Strong"/>
          <w:rFonts w:asciiTheme="minorHAnsi" w:hAnsiTheme="minorHAnsi" w:cstheme="minorHAnsi"/>
          <w:sz w:val="22"/>
          <w:szCs w:val="22"/>
          <w:shd w:val="clear" w:color="auto" w:fill="FFFFFF"/>
        </w:rPr>
        <w:t>Factomind</w:t>
      </w:r>
      <w:proofErr w:type="spellEnd"/>
      <w:r w:rsidRPr="00246365">
        <w:rPr>
          <w:rFonts w:asciiTheme="minorHAnsi" w:hAnsiTheme="minorHAnsi" w:cstheme="minorHAnsi"/>
          <w:sz w:val="22"/>
          <w:szCs w:val="22"/>
          <w:shd w:val="clear" w:color="auto" w:fill="FFFFFF"/>
        </w:rPr>
        <w:t> is a subsidiary of Hashed, specializing in the secondary market with years of experience in both traditional finance and the cryptocurrency industry. Our team develops and manages trading strategies in the global crypto market, with a focus on quantitative statistical arbitrage. We aim to find market prediction signals and identify investment opportunities by using our proprietary research platform and extensive data.</w:t>
      </w:r>
    </w:p>
    <w:p w14:paraId="48AB0C22" w14:textId="77777777" w:rsidR="00221A00" w:rsidRPr="00246365" w:rsidRDefault="00221A00" w:rsidP="00221A00">
      <w:pPr>
        <w:pStyle w:val="NormalWeb"/>
        <w:rPr>
          <w:rFonts w:asciiTheme="minorHAnsi" w:hAnsiTheme="minorHAnsi" w:cstheme="minorHAnsi"/>
          <w:sz w:val="22"/>
          <w:szCs w:val="22"/>
          <w:shd w:val="clear" w:color="auto" w:fill="FFFFFF"/>
        </w:rPr>
      </w:pPr>
    </w:p>
    <w:p w14:paraId="64FD5AA0"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Style w:val="Strong"/>
          <w:rFonts w:asciiTheme="minorHAnsi" w:hAnsiTheme="minorHAnsi" w:cstheme="minorHAnsi"/>
          <w:sz w:val="22"/>
          <w:szCs w:val="22"/>
          <w:shd w:val="clear" w:color="auto" w:fill="FFFFFF"/>
        </w:rPr>
        <w:t>Hashed</w:t>
      </w:r>
      <w:r w:rsidRPr="00246365">
        <w:rPr>
          <w:rFonts w:asciiTheme="minorHAnsi" w:hAnsiTheme="minorHAnsi" w:cstheme="minorHAnsi"/>
          <w:sz w:val="22"/>
          <w:szCs w:val="22"/>
          <w:shd w:val="clear" w:color="auto" w:fill="FFFFFF"/>
        </w:rPr>
        <w:t xml:space="preserve"> is a suite of venture capital funds &amp; blockchain advisory firms focused on backing founders pioneering the future of the fabric of the internet. Based in South Korea, USA, Singapore, Thailand and India, </w:t>
      </w:r>
      <w:proofErr w:type="gramStart"/>
      <w:r w:rsidRPr="00246365">
        <w:rPr>
          <w:rFonts w:asciiTheme="minorHAnsi" w:hAnsiTheme="minorHAnsi" w:cstheme="minorHAnsi"/>
          <w:sz w:val="22"/>
          <w:szCs w:val="22"/>
          <w:shd w:val="clear" w:color="auto" w:fill="FFFFFF"/>
        </w:rPr>
        <w:t>Hashed</w:t>
      </w:r>
      <w:proofErr w:type="gramEnd"/>
      <w:r w:rsidRPr="00246365">
        <w:rPr>
          <w:rFonts w:asciiTheme="minorHAnsi" w:hAnsiTheme="minorHAnsi" w:cstheme="minorHAnsi"/>
          <w:sz w:val="22"/>
          <w:szCs w:val="22"/>
          <w:shd w:val="clear" w:color="auto" w:fill="FFFFFF"/>
        </w:rPr>
        <w:t xml:space="preserve"> has cultivated industry-defining web3 founders around the globe by incubating and investing in teams such as </w:t>
      </w:r>
      <w:proofErr w:type="spellStart"/>
      <w:r w:rsidRPr="00246365">
        <w:rPr>
          <w:rFonts w:asciiTheme="minorHAnsi" w:hAnsiTheme="minorHAnsi" w:cstheme="minorHAnsi"/>
          <w:sz w:val="22"/>
          <w:szCs w:val="22"/>
          <w:shd w:val="clear" w:color="auto" w:fill="FFFFFF"/>
        </w:rPr>
        <w:t>Axie</w:t>
      </w:r>
      <w:proofErr w:type="spellEnd"/>
      <w:r w:rsidRPr="00246365">
        <w:rPr>
          <w:rFonts w:asciiTheme="minorHAnsi" w:hAnsiTheme="minorHAnsi" w:cstheme="minorHAnsi"/>
          <w:sz w:val="22"/>
          <w:szCs w:val="22"/>
          <w:shd w:val="clear" w:color="auto" w:fill="FFFFFF"/>
        </w:rPr>
        <w:t xml:space="preserve"> Infinity, The Sandbox, Cosmos, </w:t>
      </w:r>
      <w:proofErr w:type="spellStart"/>
      <w:r w:rsidRPr="00246365">
        <w:rPr>
          <w:rFonts w:asciiTheme="minorHAnsi" w:hAnsiTheme="minorHAnsi" w:cstheme="minorHAnsi"/>
          <w:sz w:val="22"/>
          <w:szCs w:val="22"/>
          <w:shd w:val="clear" w:color="auto" w:fill="FFFFFF"/>
        </w:rPr>
        <w:t>dYdX</w:t>
      </w:r>
      <w:proofErr w:type="spellEnd"/>
      <w:r w:rsidRPr="00246365">
        <w:rPr>
          <w:rFonts w:asciiTheme="minorHAnsi" w:hAnsiTheme="minorHAnsi" w:cstheme="minorHAnsi"/>
          <w:sz w:val="22"/>
          <w:szCs w:val="22"/>
          <w:shd w:val="clear" w:color="auto" w:fill="FFFFFF"/>
        </w:rPr>
        <w:t xml:space="preserve">, Matter Labs, Aptos, </w:t>
      </w:r>
      <w:proofErr w:type="spellStart"/>
      <w:r w:rsidRPr="00246365">
        <w:rPr>
          <w:rFonts w:asciiTheme="minorHAnsi" w:hAnsiTheme="minorHAnsi" w:cstheme="minorHAnsi"/>
          <w:sz w:val="22"/>
          <w:szCs w:val="22"/>
          <w:shd w:val="clear" w:color="auto" w:fill="FFFFFF"/>
        </w:rPr>
        <w:t>MakerDAO</w:t>
      </w:r>
      <w:proofErr w:type="spellEnd"/>
      <w:r w:rsidRPr="00246365">
        <w:rPr>
          <w:rFonts w:asciiTheme="minorHAnsi" w:hAnsiTheme="minorHAnsi" w:cstheme="minorHAnsi"/>
          <w:sz w:val="22"/>
          <w:szCs w:val="22"/>
          <w:shd w:val="clear" w:color="auto" w:fill="FFFFFF"/>
        </w:rPr>
        <w:t xml:space="preserve"> and many more.</w:t>
      </w:r>
    </w:p>
    <w:p w14:paraId="668AAA01" w14:textId="77777777" w:rsidR="00221A00" w:rsidRPr="00246365" w:rsidRDefault="00221A00" w:rsidP="00221A00">
      <w:pPr>
        <w:pStyle w:val="NormalWeb"/>
        <w:rPr>
          <w:rFonts w:asciiTheme="minorHAnsi" w:hAnsiTheme="minorHAnsi" w:cstheme="minorHAnsi"/>
          <w:sz w:val="22"/>
          <w:szCs w:val="22"/>
          <w:shd w:val="clear" w:color="auto" w:fill="FFFFFF"/>
        </w:rPr>
      </w:pPr>
    </w:p>
    <w:p w14:paraId="70A8C832"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Style w:val="Strong"/>
          <w:rFonts w:asciiTheme="minorHAnsi" w:hAnsiTheme="minorHAnsi" w:cstheme="minorHAnsi"/>
          <w:sz w:val="22"/>
          <w:szCs w:val="22"/>
          <w:shd w:val="clear" w:color="auto" w:fill="FFFFFF"/>
        </w:rPr>
        <w:t>Role &amp; Responsibilities:</w:t>
      </w:r>
    </w:p>
    <w:p w14:paraId="16150C38"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We are seeking a highly skilled and motivated developer with experience in coding in both Python and C++ to join our team. The ideal candidate will have extensive experience in various areas of development and be able to handle a variety of tasks in a sequential manner. A project portfolio or personal Github account showcasing relevant experience would be a plus.</w:t>
      </w:r>
    </w:p>
    <w:p w14:paraId="4082831B"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 xml:space="preserve">In this role, you will have the opportunity to work with a team of experts in a friendly and collegial </w:t>
      </w:r>
      <w:proofErr w:type="gramStart"/>
      <w:r w:rsidRPr="00246365">
        <w:rPr>
          <w:rFonts w:asciiTheme="minorHAnsi" w:hAnsiTheme="minorHAnsi" w:cstheme="minorHAnsi"/>
          <w:sz w:val="22"/>
          <w:szCs w:val="22"/>
          <w:shd w:val="clear" w:color="auto" w:fill="FFFFFF"/>
        </w:rPr>
        <w:t>environment, and</w:t>
      </w:r>
      <w:proofErr w:type="gramEnd"/>
      <w:r w:rsidRPr="00246365">
        <w:rPr>
          <w:rFonts w:asciiTheme="minorHAnsi" w:hAnsiTheme="minorHAnsi" w:cstheme="minorHAnsi"/>
          <w:sz w:val="22"/>
          <w:szCs w:val="22"/>
          <w:shd w:val="clear" w:color="auto" w:fill="FFFFFF"/>
        </w:rPr>
        <w:t xml:space="preserve"> will be offered highly competitive compensation in the industry. You will be responsible for developing and improving our existing data pipeline and simulator systems, as well as managing the simulation outputs which are trading algorithms. You will need to have strong problem-solving skills and be able to work independently or in collaboration with others to find solutions. Excellent communication skills are also essential for this position.</w:t>
      </w:r>
    </w:p>
    <w:p w14:paraId="69EC7694" w14:textId="77777777" w:rsidR="00221A00" w:rsidRPr="00246365" w:rsidRDefault="00221A00" w:rsidP="00221A00">
      <w:pPr>
        <w:pStyle w:val="NormalWeb"/>
        <w:rPr>
          <w:rFonts w:asciiTheme="minorHAnsi" w:hAnsiTheme="minorHAnsi" w:cstheme="minorHAnsi"/>
          <w:sz w:val="22"/>
          <w:szCs w:val="22"/>
          <w:shd w:val="clear" w:color="auto" w:fill="FFFFFF"/>
        </w:rPr>
      </w:pPr>
    </w:p>
    <w:p w14:paraId="2F8DE874"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Style w:val="Strong"/>
          <w:rFonts w:asciiTheme="minorHAnsi" w:hAnsiTheme="minorHAnsi" w:cstheme="minorHAnsi"/>
          <w:sz w:val="22"/>
          <w:szCs w:val="22"/>
          <w:shd w:val="clear" w:color="auto" w:fill="FFFFFF"/>
        </w:rPr>
        <w:t>Qualifications:</w:t>
      </w:r>
    </w:p>
    <w:p w14:paraId="721B7810"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Extensive experience coding in Python and C++</w:t>
      </w:r>
    </w:p>
    <w:p w14:paraId="22D9FA6C"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Experience in multi-threading</w:t>
      </w:r>
    </w:p>
    <w:p w14:paraId="1F68B769"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Strong problem-solving skills</w:t>
      </w:r>
    </w:p>
    <w:p w14:paraId="0F50F723"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Excellent communication skills</w:t>
      </w:r>
    </w:p>
    <w:p w14:paraId="3025B1D6"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 xml:space="preserve">Experience with building data pipelines and developing backtesting simulators is a </w:t>
      </w:r>
      <w:proofErr w:type="gramStart"/>
      <w:r w:rsidRPr="00246365">
        <w:rPr>
          <w:rFonts w:asciiTheme="minorHAnsi" w:hAnsiTheme="minorHAnsi" w:cstheme="minorHAnsi"/>
          <w:sz w:val="22"/>
          <w:szCs w:val="22"/>
          <w:shd w:val="clear" w:color="auto" w:fill="FFFFFF"/>
        </w:rPr>
        <w:t>plus</w:t>
      </w:r>
      <w:proofErr w:type="gramEnd"/>
    </w:p>
    <w:p w14:paraId="31243A75"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Must be a team player with a positive attitude and a passion for development.</w:t>
      </w:r>
    </w:p>
    <w:p w14:paraId="55E35A91" w14:textId="77777777" w:rsidR="00221A00" w:rsidRPr="00246365" w:rsidRDefault="00221A00">
      <w:pPr>
        <w:numPr>
          <w:ilvl w:val="0"/>
          <w:numId w:val="5"/>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A project portfolio or personal Github account showcasing relevant experience would be a plus.</w:t>
      </w:r>
    </w:p>
    <w:p w14:paraId="0E165222" w14:textId="77777777" w:rsidR="00221A00" w:rsidRPr="00246365" w:rsidRDefault="00221A00" w:rsidP="00221A00">
      <w:pPr>
        <w:pStyle w:val="NormalWeb"/>
        <w:rPr>
          <w:rFonts w:asciiTheme="minorHAnsi" w:hAnsiTheme="minorHAnsi" w:cstheme="minorHAnsi"/>
          <w:sz w:val="22"/>
          <w:szCs w:val="22"/>
          <w:shd w:val="clear" w:color="auto" w:fill="FFFFFF"/>
        </w:rPr>
      </w:pPr>
    </w:p>
    <w:p w14:paraId="09599395"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Style w:val="Strong"/>
          <w:rFonts w:asciiTheme="minorHAnsi" w:hAnsiTheme="minorHAnsi" w:cstheme="minorHAnsi"/>
          <w:sz w:val="22"/>
          <w:szCs w:val="22"/>
          <w:shd w:val="clear" w:color="auto" w:fill="FFFFFF"/>
        </w:rPr>
        <w:t>Preferred Qualification:</w:t>
      </w:r>
    </w:p>
    <w:p w14:paraId="4C7F7B91" w14:textId="77777777" w:rsidR="00221A00" w:rsidRPr="00246365" w:rsidRDefault="00221A00">
      <w:pPr>
        <w:numPr>
          <w:ilvl w:val="0"/>
          <w:numId w:val="6"/>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Building data pipeline</w:t>
      </w:r>
    </w:p>
    <w:p w14:paraId="51B44B9B" w14:textId="77777777" w:rsidR="00221A00" w:rsidRPr="00246365" w:rsidRDefault="00221A00">
      <w:pPr>
        <w:numPr>
          <w:ilvl w:val="0"/>
          <w:numId w:val="6"/>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lastRenderedPageBreak/>
        <w:t>Backtesting simulator development</w:t>
      </w:r>
    </w:p>
    <w:p w14:paraId="0CC562A9" w14:textId="77777777" w:rsidR="00221A00" w:rsidRPr="00246365" w:rsidRDefault="00221A00">
      <w:pPr>
        <w:numPr>
          <w:ilvl w:val="0"/>
          <w:numId w:val="6"/>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DB management</w:t>
      </w:r>
    </w:p>
    <w:p w14:paraId="0B66AFB6" w14:textId="77777777" w:rsidR="00221A00" w:rsidRPr="00246365" w:rsidRDefault="00221A00">
      <w:pPr>
        <w:numPr>
          <w:ilvl w:val="0"/>
          <w:numId w:val="6"/>
        </w:numPr>
        <w:spacing w:before="100" w:beforeAutospacing="1" w:after="100" w:afterAutospacing="1"/>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Supporting Researchers/PMs and collaboration</w:t>
      </w:r>
    </w:p>
    <w:p w14:paraId="7D6F8313" w14:textId="77777777" w:rsidR="00221A00" w:rsidRPr="00246365" w:rsidRDefault="00221A00" w:rsidP="00221A00">
      <w:pPr>
        <w:pStyle w:val="NormalWeb"/>
        <w:rPr>
          <w:rFonts w:asciiTheme="minorHAnsi" w:hAnsiTheme="minorHAnsi" w:cstheme="minorHAnsi"/>
          <w:sz w:val="22"/>
          <w:szCs w:val="22"/>
          <w:shd w:val="clear" w:color="auto" w:fill="FFFFFF"/>
        </w:rPr>
      </w:pPr>
    </w:p>
    <w:p w14:paraId="3A046551"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The current research/trading systems are in place but require improvement and further development. Therefore, the most urgent task in this role will be to enhance these systems to a developer-level output, with a focus on improving performance and efficiency. This will require understanding the existing code, identifying the overall functionality and future direction, and implementing improvements and enhancements.</w:t>
      </w:r>
    </w:p>
    <w:p w14:paraId="55AFA02D"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In addition to the technical skills, we are looking for a team player with a positive attitude and a passion for development. If you are an experienced developer with the necessary skills and experience, we encourage you to apply.</w:t>
      </w:r>
    </w:p>
    <w:p w14:paraId="4DA0D0B0" w14:textId="77777777" w:rsidR="00221A00" w:rsidRPr="00246365" w:rsidRDefault="00221A00" w:rsidP="00221A00">
      <w:pPr>
        <w:pStyle w:val="NormalWeb"/>
        <w:rPr>
          <w:rFonts w:asciiTheme="minorHAnsi" w:hAnsiTheme="minorHAnsi" w:cstheme="minorHAnsi"/>
          <w:sz w:val="22"/>
          <w:szCs w:val="22"/>
          <w:shd w:val="clear" w:color="auto" w:fill="FFFFFF"/>
        </w:rPr>
      </w:pPr>
    </w:p>
    <w:p w14:paraId="2D72D0D2" w14:textId="77777777" w:rsidR="00221A00" w:rsidRPr="00246365" w:rsidRDefault="00221A00" w:rsidP="00221A00">
      <w:pPr>
        <w:pStyle w:val="NormalWeb"/>
        <w:rPr>
          <w:rFonts w:asciiTheme="minorHAnsi" w:hAnsiTheme="minorHAnsi" w:cstheme="minorHAnsi"/>
          <w:sz w:val="22"/>
          <w:szCs w:val="22"/>
          <w:shd w:val="clear" w:color="auto" w:fill="FFFFFF"/>
        </w:rPr>
      </w:pPr>
      <w:r w:rsidRPr="00246365">
        <w:rPr>
          <w:rFonts w:asciiTheme="minorHAnsi" w:hAnsiTheme="minorHAnsi" w:cstheme="minorHAnsi"/>
          <w:sz w:val="22"/>
          <w:szCs w:val="22"/>
          <w:shd w:val="clear" w:color="auto" w:fill="FFFFFF"/>
        </w:rPr>
        <w:t>#Developer #Quant #Research #Trading #Python #C++ #multithreading #datapipelines</w:t>
      </w:r>
    </w:p>
    <w:p w14:paraId="2F16B60E" w14:textId="77777777" w:rsidR="00221A00" w:rsidRPr="00246365" w:rsidRDefault="00221A00" w:rsidP="00871DF8">
      <w:pPr>
        <w:rPr>
          <w:rFonts w:asciiTheme="minorHAnsi" w:hAnsiTheme="minorHAnsi" w:cstheme="minorHAnsi"/>
        </w:rPr>
      </w:pPr>
    </w:p>
    <w:sectPr w:rsidR="00221A00" w:rsidRPr="00246365" w:rsidSect="008B4CAF">
      <w:headerReference w:type="default" r:id="rId8"/>
      <w:footerReference w:type="default" r:id="rId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0964" w14:textId="77777777" w:rsidR="00C863AA" w:rsidRDefault="00C863AA" w:rsidP="00664838">
      <w:r>
        <w:separator/>
      </w:r>
    </w:p>
  </w:endnote>
  <w:endnote w:type="continuationSeparator" w:id="0">
    <w:p w14:paraId="6D9441F0" w14:textId="77777777" w:rsidR="00C863AA" w:rsidRDefault="00C863AA" w:rsidP="0066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2CD6" w14:textId="77777777" w:rsidR="00535348" w:rsidRDefault="00535348" w:rsidP="008B4CAF">
    <w:pPr>
      <w:jc w:val="center"/>
      <w:rPr>
        <w:rFonts w:ascii="Arial" w:hAnsi="Arial" w:cs="Arial"/>
        <w:b/>
        <w:noProof/>
        <w:color w:val="365F9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42707" w14:textId="77777777" w:rsidR="00C863AA" w:rsidRDefault="00C863AA" w:rsidP="00664838">
      <w:r>
        <w:separator/>
      </w:r>
    </w:p>
  </w:footnote>
  <w:footnote w:type="continuationSeparator" w:id="0">
    <w:p w14:paraId="0E485419" w14:textId="77777777" w:rsidR="00C863AA" w:rsidRDefault="00C863AA" w:rsidP="00664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124F" w14:textId="77777777" w:rsidR="00535348" w:rsidRPr="00A01FAC" w:rsidRDefault="00000000" w:rsidP="00664838">
    <w:pPr>
      <w:rPr>
        <w:rFonts w:ascii="Arial" w:hAnsi="Arial" w:cs="Arial"/>
        <w:b/>
        <w:noProof/>
        <w:color w:val="365F91"/>
        <w:sz w:val="16"/>
        <w:szCs w:val="16"/>
      </w:rPr>
    </w:pPr>
    <w:hyperlink r:id="rId1" w:history="1">
      <w:r w:rsidR="00535348" w:rsidRPr="00B613AF">
        <w:rPr>
          <w:rStyle w:val="Hyperlink"/>
          <w:rFonts w:ascii="Arial" w:hAnsi="Arial" w:cs="Arial"/>
          <w:b/>
          <w:noProof/>
          <w:color w:val="365F91"/>
          <w:sz w:val="16"/>
          <w:szCs w:val="16"/>
          <w:u w:val="none"/>
        </w:rPr>
        <w:t>www.aquissearch.com</w:t>
      </w:r>
    </w:hyperlink>
    <w:r w:rsidR="00535348" w:rsidRPr="00B613AF">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535348">
      <w:rPr>
        <w:rFonts w:ascii="Arial" w:hAnsi="Arial" w:cs="Arial"/>
        <w:noProof/>
        <w:color w:val="365F91"/>
        <w:sz w:val="20"/>
        <w:szCs w:val="20"/>
        <w:lang w:val="en-GB" w:eastAsia="en-GB"/>
      </w:rPr>
      <w:tab/>
    </w:r>
    <w:r w:rsidR="0086716C">
      <w:rPr>
        <w:rFonts w:ascii="Arial" w:hAnsi="Arial" w:cs="Arial"/>
        <w:noProof/>
        <w:color w:val="365F91"/>
        <w:sz w:val="20"/>
        <w:szCs w:val="20"/>
        <w:lang w:val="en-SG" w:eastAsia="en-SG"/>
      </w:rPr>
      <w:drawing>
        <wp:inline distT="0" distB="0" distL="0" distR="0" wp14:anchorId="76A172BF" wp14:editId="48C9F8B7">
          <wp:extent cx="889717" cy="532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940954" cy="563416"/>
                  </a:xfrm>
                  <a:prstGeom prst="rect">
                    <a:avLst/>
                  </a:prstGeom>
                  <a:noFill/>
                  <a:ln>
                    <a:noFill/>
                  </a:ln>
                </pic:spPr>
              </pic:pic>
            </a:graphicData>
          </a:graphic>
        </wp:inline>
      </w:drawing>
    </w:r>
  </w:p>
  <w:p w14:paraId="2CA9390B" w14:textId="77777777" w:rsidR="00535348" w:rsidRPr="00A01FAC" w:rsidRDefault="00535348" w:rsidP="00A01FAC">
    <w:pPr>
      <w:rPr>
        <w:rFonts w:ascii="Arial" w:hAnsi="Arial" w:cs="Arial"/>
        <w:b/>
        <w:noProof/>
        <w:color w:val="365F91"/>
        <w:sz w:val="20"/>
        <w:szCs w:val="20"/>
      </w:rPr>
    </w:pP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r>
      <w:rPr>
        <w:rFonts w:ascii="Arial" w:hAnsi="Arial" w:cs="Arial"/>
        <w:b/>
        <w:noProof/>
        <w:color w:val="365F91"/>
        <w:sz w:val="20"/>
        <w:szCs w:val="20"/>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FC59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7"/>
    <w:multiLevelType w:val="singleLevel"/>
    <w:tmpl w:val="00000007"/>
    <w:name w:val="WW8Num24"/>
    <w:lvl w:ilvl="0">
      <w:start w:val="1"/>
      <w:numFmt w:val="bullet"/>
      <w:lvlText w:val=""/>
      <w:lvlJc w:val="left"/>
      <w:pPr>
        <w:tabs>
          <w:tab w:val="num" w:pos="0"/>
        </w:tabs>
        <w:ind w:left="720" w:hanging="360"/>
      </w:pPr>
      <w:rPr>
        <w:rFonts w:ascii="Symbol" w:hAnsi="Symbol"/>
      </w:rPr>
    </w:lvl>
  </w:abstractNum>
  <w:abstractNum w:abstractNumId="2" w15:restartNumberingAfterBreak="0">
    <w:nsid w:val="10AF436B"/>
    <w:multiLevelType w:val="hybridMultilevel"/>
    <w:tmpl w:val="1B501D40"/>
    <w:lvl w:ilvl="0" w:tplc="0432371C">
      <w:start w:val="1"/>
      <w:numFmt w:val="bullet"/>
      <w:pStyle w:val="bulletedlist"/>
      <w:lvlText w:val=""/>
      <w:lvlJc w:val="left"/>
      <w:pPr>
        <w:tabs>
          <w:tab w:val="num" w:pos="288"/>
        </w:tabs>
        <w:ind w:left="288" w:hanging="288"/>
      </w:pPr>
      <w:rPr>
        <w:rFonts w:ascii="Symbol" w:hAnsi="Symbol" w:hint="default"/>
        <w:b w:val="0"/>
        <w:i w:val="0"/>
        <w:color w:val="808080"/>
        <w:sz w:val="16"/>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4" w15:restartNumberingAfterBreak="0">
    <w:nsid w:val="2964189D"/>
    <w:multiLevelType w:val="multilevel"/>
    <w:tmpl w:val="EDD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9694F"/>
    <w:multiLevelType w:val="multilevel"/>
    <w:tmpl w:val="974A8AF8"/>
    <w:styleLink w:val="WWNum1"/>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6" w15:restartNumberingAfterBreak="0">
    <w:nsid w:val="7D784046"/>
    <w:multiLevelType w:val="multilevel"/>
    <w:tmpl w:val="DDC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160617">
    <w:abstractNumId w:val="0"/>
  </w:num>
  <w:num w:numId="2" w16cid:durableId="1176653614">
    <w:abstractNumId w:val="3"/>
  </w:num>
  <w:num w:numId="3" w16cid:durableId="1063261503">
    <w:abstractNumId w:val="2"/>
  </w:num>
  <w:num w:numId="4" w16cid:durableId="1315186995">
    <w:abstractNumId w:val="5"/>
  </w:num>
  <w:num w:numId="5" w16cid:durableId="1314606230">
    <w:abstractNumId w:val="6"/>
  </w:num>
  <w:num w:numId="6" w16cid:durableId="150932105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sLQ0NTAzNjc2szRW0lEKTi0uzszPAykwrAUANzE4jiwAAAA="/>
  </w:docVars>
  <w:rsids>
    <w:rsidRoot w:val="00F645AB"/>
    <w:rsid w:val="00001A2E"/>
    <w:rsid w:val="000055B8"/>
    <w:rsid w:val="00006E72"/>
    <w:rsid w:val="00007212"/>
    <w:rsid w:val="00007F6A"/>
    <w:rsid w:val="00014BC7"/>
    <w:rsid w:val="00020386"/>
    <w:rsid w:val="0002039C"/>
    <w:rsid w:val="00021224"/>
    <w:rsid w:val="0002337D"/>
    <w:rsid w:val="000245D9"/>
    <w:rsid w:val="00032BCE"/>
    <w:rsid w:val="00034343"/>
    <w:rsid w:val="00036DBF"/>
    <w:rsid w:val="000374F6"/>
    <w:rsid w:val="0004020B"/>
    <w:rsid w:val="00043EBB"/>
    <w:rsid w:val="000529FA"/>
    <w:rsid w:val="0005310C"/>
    <w:rsid w:val="00053575"/>
    <w:rsid w:val="000548DF"/>
    <w:rsid w:val="00056B5C"/>
    <w:rsid w:val="00057C5F"/>
    <w:rsid w:val="00060527"/>
    <w:rsid w:val="000620BF"/>
    <w:rsid w:val="000622B0"/>
    <w:rsid w:val="000640D0"/>
    <w:rsid w:val="00066085"/>
    <w:rsid w:val="00066E99"/>
    <w:rsid w:val="00067DA9"/>
    <w:rsid w:val="00070827"/>
    <w:rsid w:val="00072B74"/>
    <w:rsid w:val="00073958"/>
    <w:rsid w:val="00076732"/>
    <w:rsid w:val="00082426"/>
    <w:rsid w:val="00084E10"/>
    <w:rsid w:val="00085377"/>
    <w:rsid w:val="00093890"/>
    <w:rsid w:val="00096838"/>
    <w:rsid w:val="00097589"/>
    <w:rsid w:val="000A1072"/>
    <w:rsid w:val="000A2BD7"/>
    <w:rsid w:val="000A334C"/>
    <w:rsid w:val="000B06A2"/>
    <w:rsid w:val="000B2F32"/>
    <w:rsid w:val="000B3B98"/>
    <w:rsid w:val="000B4012"/>
    <w:rsid w:val="000B4F15"/>
    <w:rsid w:val="000B7476"/>
    <w:rsid w:val="000C0C5E"/>
    <w:rsid w:val="000D75D0"/>
    <w:rsid w:val="000E0168"/>
    <w:rsid w:val="000E5824"/>
    <w:rsid w:val="000E6B50"/>
    <w:rsid w:val="000F0392"/>
    <w:rsid w:val="000F122B"/>
    <w:rsid w:val="000F2529"/>
    <w:rsid w:val="000F6B05"/>
    <w:rsid w:val="00103AD3"/>
    <w:rsid w:val="001058CA"/>
    <w:rsid w:val="001063B7"/>
    <w:rsid w:val="001163DE"/>
    <w:rsid w:val="00116B06"/>
    <w:rsid w:val="00117315"/>
    <w:rsid w:val="00124815"/>
    <w:rsid w:val="00124870"/>
    <w:rsid w:val="00124EAC"/>
    <w:rsid w:val="00126F2C"/>
    <w:rsid w:val="00131CD7"/>
    <w:rsid w:val="00132696"/>
    <w:rsid w:val="001367E6"/>
    <w:rsid w:val="00142C4B"/>
    <w:rsid w:val="001438C8"/>
    <w:rsid w:val="00146CC4"/>
    <w:rsid w:val="0014702D"/>
    <w:rsid w:val="00150E51"/>
    <w:rsid w:val="00150FBD"/>
    <w:rsid w:val="001524A3"/>
    <w:rsid w:val="0015296A"/>
    <w:rsid w:val="00152F05"/>
    <w:rsid w:val="001568C9"/>
    <w:rsid w:val="00157041"/>
    <w:rsid w:val="001578A1"/>
    <w:rsid w:val="00160C34"/>
    <w:rsid w:val="00163ADB"/>
    <w:rsid w:val="00173D4E"/>
    <w:rsid w:val="00174C0D"/>
    <w:rsid w:val="001825E1"/>
    <w:rsid w:val="0018680E"/>
    <w:rsid w:val="00186A56"/>
    <w:rsid w:val="00186D0D"/>
    <w:rsid w:val="00190F53"/>
    <w:rsid w:val="00191819"/>
    <w:rsid w:val="001973D1"/>
    <w:rsid w:val="00197AEE"/>
    <w:rsid w:val="001A54C4"/>
    <w:rsid w:val="001B00F5"/>
    <w:rsid w:val="001B1AE0"/>
    <w:rsid w:val="001B3DF2"/>
    <w:rsid w:val="001B3F2E"/>
    <w:rsid w:val="001B50DF"/>
    <w:rsid w:val="001C122C"/>
    <w:rsid w:val="001C1C52"/>
    <w:rsid w:val="001C2847"/>
    <w:rsid w:val="001C3ABD"/>
    <w:rsid w:val="001C4C7B"/>
    <w:rsid w:val="001C688C"/>
    <w:rsid w:val="001D5CF7"/>
    <w:rsid w:val="001D7131"/>
    <w:rsid w:val="001E0755"/>
    <w:rsid w:val="001E4635"/>
    <w:rsid w:val="001E696C"/>
    <w:rsid w:val="001F55D2"/>
    <w:rsid w:val="001F5964"/>
    <w:rsid w:val="001F6024"/>
    <w:rsid w:val="00201281"/>
    <w:rsid w:val="002013D9"/>
    <w:rsid w:val="00202B39"/>
    <w:rsid w:val="0021222E"/>
    <w:rsid w:val="002163F8"/>
    <w:rsid w:val="00217F7B"/>
    <w:rsid w:val="00221A00"/>
    <w:rsid w:val="00222A11"/>
    <w:rsid w:val="002243FF"/>
    <w:rsid w:val="00224C99"/>
    <w:rsid w:val="00230C47"/>
    <w:rsid w:val="00231387"/>
    <w:rsid w:val="0023167F"/>
    <w:rsid w:val="002371A4"/>
    <w:rsid w:val="002407FB"/>
    <w:rsid w:val="002445A6"/>
    <w:rsid w:val="00246365"/>
    <w:rsid w:val="00246C8E"/>
    <w:rsid w:val="00246E8C"/>
    <w:rsid w:val="00254406"/>
    <w:rsid w:val="00254E6F"/>
    <w:rsid w:val="002561C1"/>
    <w:rsid w:val="00256EFC"/>
    <w:rsid w:val="002619EE"/>
    <w:rsid w:val="00262FC3"/>
    <w:rsid w:val="00263161"/>
    <w:rsid w:val="0027006F"/>
    <w:rsid w:val="00272046"/>
    <w:rsid w:val="00273482"/>
    <w:rsid w:val="002768E5"/>
    <w:rsid w:val="00285137"/>
    <w:rsid w:val="00286153"/>
    <w:rsid w:val="0029209F"/>
    <w:rsid w:val="00297425"/>
    <w:rsid w:val="00297C11"/>
    <w:rsid w:val="002A1244"/>
    <w:rsid w:val="002A20A8"/>
    <w:rsid w:val="002A324E"/>
    <w:rsid w:val="002A3644"/>
    <w:rsid w:val="002A442C"/>
    <w:rsid w:val="002A59DC"/>
    <w:rsid w:val="002A7787"/>
    <w:rsid w:val="002A779A"/>
    <w:rsid w:val="002A7E00"/>
    <w:rsid w:val="002B3A21"/>
    <w:rsid w:val="002B3E1F"/>
    <w:rsid w:val="002B5C67"/>
    <w:rsid w:val="002B5F21"/>
    <w:rsid w:val="002C2123"/>
    <w:rsid w:val="002C2AB0"/>
    <w:rsid w:val="002C316E"/>
    <w:rsid w:val="002C664D"/>
    <w:rsid w:val="002D039A"/>
    <w:rsid w:val="002E086F"/>
    <w:rsid w:val="002E5B74"/>
    <w:rsid w:val="002E6040"/>
    <w:rsid w:val="002E6906"/>
    <w:rsid w:val="002F02A4"/>
    <w:rsid w:val="002F033D"/>
    <w:rsid w:val="002F3CC1"/>
    <w:rsid w:val="002F6124"/>
    <w:rsid w:val="002F6B75"/>
    <w:rsid w:val="003001DC"/>
    <w:rsid w:val="003035EF"/>
    <w:rsid w:val="00307136"/>
    <w:rsid w:val="00310C2D"/>
    <w:rsid w:val="0031188C"/>
    <w:rsid w:val="00312646"/>
    <w:rsid w:val="00313356"/>
    <w:rsid w:val="00316E3E"/>
    <w:rsid w:val="0031772D"/>
    <w:rsid w:val="00317FA2"/>
    <w:rsid w:val="00321030"/>
    <w:rsid w:val="003218D4"/>
    <w:rsid w:val="00331E38"/>
    <w:rsid w:val="00332FCA"/>
    <w:rsid w:val="00334611"/>
    <w:rsid w:val="003354A7"/>
    <w:rsid w:val="0033790C"/>
    <w:rsid w:val="00341385"/>
    <w:rsid w:val="003415FE"/>
    <w:rsid w:val="003436D6"/>
    <w:rsid w:val="0034483B"/>
    <w:rsid w:val="00345C34"/>
    <w:rsid w:val="003511E4"/>
    <w:rsid w:val="00353C20"/>
    <w:rsid w:val="0035555A"/>
    <w:rsid w:val="0036265C"/>
    <w:rsid w:val="00365851"/>
    <w:rsid w:val="00366856"/>
    <w:rsid w:val="003674C0"/>
    <w:rsid w:val="00370B2B"/>
    <w:rsid w:val="00370D4F"/>
    <w:rsid w:val="00374E38"/>
    <w:rsid w:val="00375793"/>
    <w:rsid w:val="003764CD"/>
    <w:rsid w:val="0037780E"/>
    <w:rsid w:val="00377F8A"/>
    <w:rsid w:val="003832D8"/>
    <w:rsid w:val="00383599"/>
    <w:rsid w:val="00383750"/>
    <w:rsid w:val="00385E7E"/>
    <w:rsid w:val="00385F11"/>
    <w:rsid w:val="00386224"/>
    <w:rsid w:val="00387C0A"/>
    <w:rsid w:val="00392030"/>
    <w:rsid w:val="003931E5"/>
    <w:rsid w:val="00393806"/>
    <w:rsid w:val="00393A06"/>
    <w:rsid w:val="00394C8D"/>
    <w:rsid w:val="00396247"/>
    <w:rsid w:val="003B3796"/>
    <w:rsid w:val="003B7A43"/>
    <w:rsid w:val="003C013C"/>
    <w:rsid w:val="003C4150"/>
    <w:rsid w:val="003C7BC9"/>
    <w:rsid w:val="003E2BC2"/>
    <w:rsid w:val="003E505E"/>
    <w:rsid w:val="003F178F"/>
    <w:rsid w:val="003F1996"/>
    <w:rsid w:val="003F2F67"/>
    <w:rsid w:val="003F38C7"/>
    <w:rsid w:val="003F79C8"/>
    <w:rsid w:val="004068D9"/>
    <w:rsid w:val="00406C29"/>
    <w:rsid w:val="0040726D"/>
    <w:rsid w:val="00410D54"/>
    <w:rsid w:val="00413358"/>
    <w:rsid w:val="00413C17"/>
    <w:rsid w:val="00415956"/>
    <w:rsid w:val="00415AF7"/>
    <w:rsid w:val="004250AF"/>
    <w:rsid w:val="004256C8"/>
    <w:rsid w:val="0043253F"/>
    <w:rsid w:val="00433D9C"/>
    <w:rsid w:val="00434BA2"/>
    <w:rsid w:val="00437196"/>
    <w:rsid w:val="00442D10"/>
    <w:rsid w:val="004524ED"/>
    <w:rsid w:val="00452AEA"/>
    <w:rsid w:val="0045605F"/>
    <w:rsid w:val="00456690"/>
    <w:rsid w:val="004619F5"/>
    <w:rsid w:val="00461DB5"/>
    <w:rsid w:val="0046204E"/>
    <w:rsid w:val="00466CF0"/>
    <w:rsid w:val="00470D91"/>
    <w:rsid w:val="0047581E"/>
    <w:rsid w:val="0048311F"/>
    <w:rsid w:val="00483768"/>
    <w:rsid w:val="00483A7A"/>
    <w:rsid w:val="00484F44"/>
    <w:rsid w:val="00485169"/>
    <w:rsid w:val="004854E1"/>
    <w:rsid w:val="00492DF7"/>
    <w:rsid w:val="00495038"/>
    <w:rsid w:val="00497A86"/>
    <w:rsid w:val="004A3DA1"/>
    <w:rsid w:val="004B18C6"/>
    <w:rsid w:val="004B2C1F"/>
    <w:rsid w:val="004B39CF"/>
    <w:rsid w:val="004B3BAA"/>
    <w:rsid w:val="004B7638"/>
    <w:rsid w:val="004B7FD1"/>
    <w:rsid w:val="004C1171"/>
    <w:rsid w:val="004D10FB"/>
    <w:rsid w:val="004D46CE"/>
    <w:rsid w:val="004D6AC7"/>
    <w:rsid w:val="004E08AA"/>
    <w:rsid w:val="004E161C"/>
    <w:rsid w:val="004E1AE6"/>
    <w:rsid w:val="004E2307"/>
    <w:rsid w:val="004E2FC7"/>
    <w:rsid w:val="004E4F6A"/>
    <w:rsid w:val="004E55D1"/>
    <w:rsid w:val="004E7491"/>
    <w:rsid w:val="004F1069"/>
    <w:rsid w:val="004F2973"/>
    <w:rsid w:val="0051273D"/>
    <w:rsid w:val="0051417D"/>
    <w:rsid w:val="00516142"/>
    <w:rsid w:val="005239FB"/>
    <w:rsid w:val="00532A9F"/>
    <w:rsid w:val="00535348"/>
    <w:rsid w:val="00537AAF"/>
    <w:rsid w:val="005440D0"/>
    <w:rsid w:val="0054496E"/>
    <w:rsid w:val="00546046"/>
    <w:rsid w:val="00546A22"/>
    <w:rsid w:val="00550C50"/>
    <w:rsid w:val="00551631"/>
    <w:rsid w:val="0056096A"/>
    <w:rsid w:val="00561CD6"/>
    <w:rsid w:val="00561E38"/>
    <w:rsid w:val="0056767A"/>
    <w:rsid w:val="005766D6"/>
    <w:rsid w:val="005803A2"/>
    <w:rsid w:val="0058274E"/>
    <w:rsid w:val="00586A40"/>
    <w:rsid w:val="005941DD"/>
    <w:rsid w:val="00594AC1"/>
    <w:rsid w:val="00595A94"/>
    <w:rsid w:val="00597552"/>
    <w:rsid w:val="005A5695"/>
    <w:rsid w:val="005A5B28"/>
    <w:rsid w:val="005B2B42"/>
    <w:rsid w:val="005C0068"/>
    <w:rsid w:val="005E2F19"/>
    <w:rsid w:val="005F180F"/>
    <w:rsid w:val="0060096F"/>
    <w:rsid w:val="00604C36"/>
    <w:rsid w:val="00604EE8"/>
    <w:rsid w:val="00621CA6"/>
    <w:rsid w:val="0062412D"/>
    <w:rsid w:val="00624896"/>
    <w:rsid w:val="00627164"/>
    <w:rsid w:val="00630F72"/>
    <w:rsid w:val="006363F6"/>
    <w:rsid w:val="006370DE"/>
    <w:rsid w:val="00645134"/>
    <w:rsid w:val="00647A57"/>
    <w:rsid w:val="00650F7A"/>
    <w:rsid w:val="00657190"/>
    <w:rsid w:val="006609F5"/>
    <w:rsid w:val="00660AF4"/>
    <w:rsid w:val="00664838"/>
    <w:rsid w:val="00664F01"/>
    <w:rsid w:val="006662AD"/>
    <w:rsid w:val="006677E0"/>
    <w:rsid w:val="00676DAF"/>
    <w:rsid w:val="0068018F"/>
    <w:rsid w:val="006851E0"/>
    <w:rsid w:val="00691ACE"/>
    <w:rsid w:val="00695FC9"/>
    <w:rsid w:val="006A05CC"/>
    <w:rsid w:val="006C0FBE"/>
    <w:rsid w:val="006C54A6"/>
    <w:rsid w:val="006C609B"/>
    <w:rsid w:val="006D22DB"/>
    <w:rsid w:val="006D2534"/>
    <w:rsid w:val="006D3E7A"/>
    <w:rsid w:val="006D3FB0"/>
    <w:rsid w:val="006D4C97"/>
    <w:rsid w:val="006D642E"/>
    <w:rsid w:val="006E229E"/>
    <w:rsid w:val="006E232A"/>
    <w:rsid w:val="006E5C94"/>
    <w:rsid w:val="006E6BD7"/>
    <w:rsid w:val="006F02CF"/>
    <w:rsid w:val="006F0D23"/>
    <w:rsid w:val="006F1EE0"/>
    <w:rsid w:val="007023E5"/>
    <w:rsid w:val="00702F20"/>
    <w:rsid w:val="007042F7"/>
    <w:rsid w:val="007053C3"/>
    <w:rsid w:val="00715337"/>
    <w:rsid w:val="0071799C"/>
    <w:rsid w:val="0072001E"/>
    <w:rsid w:val="00721DF0"/>
    <w:rsid w:val="00736BA1"/>
    <w:rsid w:val="00741152"/>
    <w:rsid w:val="00743B04"/>
    <w:rsid w:val="00744366"/>
    <w:rsid w:val="0074500C"/>
    <w:rsid w:val="007457B4"/>
    <w:rsid w:val="00746FFD"/>
    <w:rsid w:val="007507F4"/>
    <w:rsid w:val="00750FFB"/>
    <w:rsid w:val="00751CF6"/>
    <w:rsid w:val="00753FC8"/>
    <w:rsid w:val="007607F2"/>
    <w:rsid w:val="007609F5"/>
    <w:rsid w:val="007613DE"/>
    <w:rsid w:val="00761F74"/>
    <w:rsid w:val="00764EAD"/>
    <w:rsid w:val="00765367"/>
    <w:rsid w:val="007667A6"/>
    <w:rsid w:val="007679F5"/>
    <w:rsid w:val="0077667D"/>
    <w:rsid w:val="007769E6"/>
    <w:rsid w:val="0078218C"/>
    <w:rsid w:val="007825DE"/>
    <w:rsid w:val="00782E71"/>
    <w:rsid w:val="007849EC"/>
    <w:rsid w:val="00785BBF"/>
    <w:rsid w:val="0079584A"/>
    <w:rsid w:val="00796BC2"/>
    <w:rsid w:val="007A1427"/>
    <w:rsid w:val="007A1450"/>
    <w:rsid w:val="007A18D3"/>
    <w:rsid w:val="007A4B0E"/>
    <w:rsid w:val="007A76C1"/>
    <w:rsid w:val="007B0FB1"/>
    <w:rsid w:val="007B188E"/>
    <w:rsid w:val="007B284E"/>
    <w:rsid w:val="007C0FFA"/>
    <w:rsid w:val="007C40DC"/>
    <w:rsid w:val="007C68C0"/>
    <w:rsid w:val="007D2767"/>
    <w:rsid w:val="007E06BC"/>
    <w:rsid w:val="007E35F5"/>
    <w:rsid w:val="007E3B62"/>
    <w:rsid w:val="007E5114"/>
    <w:rsid w:val="007E5456"/>
    <w:rsid w:val="007E7804"/>
    <w:rsid w:val="007F5C41"/>
    <w:rsid w:val="00802E1F"/>
    <w:rsid w:val="00803AE3"/>
    <w:rsid w:val="00803E2E"/>
    <w:rsid w:val="00805B9F"/>
    <w:rsid w:val="00807D2D"/>
    <w:rsid w:val="00807E76"/>
    <w:rsid w:val="00812FEC"/>
    <w:rsid w:val="00815E3A"/>
    <w:rsid w:val="0081617C"/>
    <w:rsid w:val="0082700D"/>
    <w:rsid w:val="00827F80"/>
    <w:rsid w:val="00833E5C"/>
    <w:rsid w:val="0084562D"/>
    <w:rsid w:val="00851D52"/>
    <w:rsid w:val="00851F5D"/>
    <w:rsid w:val="008557F1"/>
    <w:rsid w:val="0086716C"/>
    <w:rsid w:val="00871DF8"/>
    <w:rsid w:val="00873B9F"/>
    <w:rsid w:val="0087545F"/>
    <w:rsid w:val="00882201"/>
    <w:rsid w:val="008849E6"/>
    <w:rsid w:val="00895BCE"/>
    <w:rsid w:val="00897D3A"/>
    <w:rsid w:val="008A0003"/>
    <w:rsid w:val="008A2F81"/>
    <w:rsid w:val="008B4C4B"/>
    <w:rsid w:val="008B4CAF"/>
    <w:rsid w:val="008B6D10"/>
    <w:rsid w:val="008B7AA4"/>
    <w:rsid w:val="008C0E33"/>
    <w:rsid w:val="008C380A"/>
    <w:rsid w:val="008C4912"/>
    <w:rsid w:val="008D1FEF"/>
    <w:rsid w:val="008D742B"/>
    <w:rsid w:val="008E0F66"/>
    <w:rsid w:val="008E2C0E"/>
    <w:rsid w:val="008E2EDD"/>
    <w:rsid w:val="008E5B4A"/>
    <w:rsid w:val="008F369B"/>
    <w:rsid w:val="008F486D"/>
    <w:rsid w:val="008F67D6"/>
    <w:rsid w:val="008F7310"/>
    <w:rsid w:val="009023C2"/>
    <w:rsid w:val="009024C1"/>
    <w:rsid w:val="00904A32"/>
    <w:rsid w:val="00905918"/>
    <w:rsid w:val="009074E4"/>
    <w:rsid w:val="00907C54"/>
    <w:rsid w:val="0091629C"/>
    <w:rsid w:val="009175C0"/>
    <w:rsid w:val="00920EC5"/>
    <w:rsid w:val="009212A9"/>
    <w:rsid w:val="00921B47"/>
    <w:rsid w:val="00925273"/>
    <w:rsid w:val="00931427"/>
    <w:rsid w:val="00932316"/>
    <w:rsid w:val="00932E82"/>
    <w:rsid w:val="0093308F"/>
    <w:rsid w:val="0093760D"/>
    <w:rsid w:val="0094043C"/>
    <w:rsid w:val="0094266A"/>
    <w:rsid w:val="009464C8"/>
    <w:rsid w:val="009478BF"/>
    <w:rsid w:val="009520E1"/>
    <w:rsid w:val="00953B19"/>
    <w:rsid w:val="009545DF"/>
    <w:rsid w:val="00957DAC"/>
    <w:rsid w:val="00960EFA"/>
    <w:rsid w:val="0096468F"/>
    <w:rsid w:val="00971139"/>
    <w:rsid w:val="00975948"/>
    <w:rsid w:val="009816F1"/>
    <w:rsid w:val="0098548D"/>
    <w:rsid w:val="00991E4D"/>
    <w:rsid w:val="009954C1"/>
    <w:rsid w:val="00996680"/>
    <w:rsid w:val="009A0145"/>
    <w:rsid w:val="009A39CA"/>
    <w:rsid w:val="009A547C"/>
    <w:rsid w:val="009B0B02"/>
    <w:rsid w:val="009C0FC6"/>
    <w:rsid w:val="009C1D86"/>
    <w:rsid w:val="009C3243"/>
    <w:rsid w:val="009C354E"/>
    <w:rsid w:val="009C4AA2"/>
    <w:rsid w:val="009D00BD"/>
    <w:rsid w:val="009D3D9C"/>
    <w:rsid w:val="009D4369"/>
    <w:rsid w:val="009D63AF"/>
    <w:rsid w:val="009D660E"/>
    <w:rsid w:val="009E3A37"/>
    <w:rsid w:val="009E47C5"/>
    <w:rsid w:val="009F1839"/>
    <w:rsid w:val="009F6323"/>
    <w:rsid w:val="00A01FAC"/>
    <w:rsid w:val="00A02DB5"/>
    <w:rsid w:val="00A05760"/>
    <w:rsid w:val="00A05F6B"/>
    <w:rsid w:val="00A07825"/>
    <w:rsid w:val="00A10873"/>
    <w:rsid w:val="00A12F1D"/>
    <w:rsid w:val="00A20854"/>
    <w:rsid w:val="00A209C5"/>
    <w:rsid w:val="00A2309E"/>
    <w:rsid w:val="00A328E3"/>
    <w:rsid w:val="00A3491D"/>
    <w:rsid w:val="00A412FD"/>
    <w:rsid w:val="00A44E6B"/>
    <w:rsid w:val="00A458A9"/>
    <w:rsid w:val="00A56A3B"/>
    <w:rsid w:val="00A56C72"/>
    <w:rsid w:val="00A57CAB"/>
    <w:rsid w:val="00A6682D"/>
    <w:rsid w:val="00A71C62"/>
    <w:rsid w:val="00A71D27"/>
    <w:rsid w:val="00A73198"/>
    <w:rsid w:val="00A76029"/>
    <w:rsid w:val="00A77733"/>
    <w:rsid w:val="00A77A41"/>
    <w:rsid w:val="00A77CCD"/>
    <w:rsid w:val="00A809AD"/>
    <w:rsid w:val="00A8121F"/>
    <w:rsid w:val="00A81757"/>
    <w:rsid w:val="00A83F79"/>
    <w:rsid w:val="00A85593"/>
    <w:rsid w:val="00A86DC2"/>
    <w:rsid w:val="00A95548"/>
    <w:rsid w:val="00A96D53"/>
    <w:rsid w:val="00A97AF0"/>
    <w:rsid w:val="00AA01F5"/>
    <w:rsid w:val="00AA201B"/>
    <w:rsid w:val="00AA2F10"/>
    <w:rsid w:val="00AA4DBB"/>
    <w:rsid w:val="00AA74B5"/>
    <w:rsid w:val="00AA7E91"/>
    <w:rsid w:val="00AB0831"/>
    <w:rsid w:val="00AB2093"/>
    <w:rsid w:val="00AC092E"/>
    <w:rsid w:val="00AC2B7C"/>
    <w:rsid w:val="00AD22CC"/>
    <w:rsid w:val="00AD7101"/>
    <w:rsid w:val="00AD7958"/>
    <w:rsid w:val="00AE1891"/>
    <w:rsid w:val="00AE2655"/>
    <w:rsid w:val="00AE5BD4"/>
    <w:rsid w:val="00AE6864"/>
    <w:rsid w:val="00AE6C82"/>
    <w:rsid w:val="00AE70DB"/>
    <w:rsid w:val="00AF211E"/>
    <w:rsid w:val="00AF27D9"/>
    <w:rsid w:val="00AF5F05"/>
    <w:rsid w:val="00AF777D"/>
    <w:rsid w:val="00AF7F87"/>
    <w:rsid w:val="00B031FC"/>
    <w:rsid w:val="00B04025"/>
    <w:rsid w:val="00B042DF"/>
    <w:rsid w:val="00B04D5E"/>
    <w:rsid w:val="00B05AA9"/>
    <w:rsid w:val="00B076D1"/>
    <w:rsid w:val="00B07AC6"/>
    <w:rsid w:val="00B14541"/>
    <w:rsid w:val="00B15176"/>
    <w:rsid w:val="00B17779"/>
    <w:rsid w:val="00B2000D"/>
    <w:rsid w:val="00B2008F"/>
    <w:rsid w:val="00B21B60"/>
    <w:rsid w:val="00B25530"/>
    <w:rsid w:val="00B30DD4"/>
    <w:rsid w:val="00B40599"/>
    <w:rsid w:val="00B41FAF"/>
    <w:rsid w:val="00B473D3"/>
    <w:rsid w:val="00B52B10"/>
    <w:rsid w:val="00B57827"/>
    <w:rsid w:val="00B6096B"/>
    <w:rsid w:val="00B613AF"/>
    <w:rsid w:val="00B624C7"/>
    <w:rsid w:val="00B6413C"/>
    <w:rsid w:val="00B64D91"/>
    <w:rsid w:val="00B658E1"/>
    <w:rsid w:val="00B6679B"/>
    <w:rsid w:val="00B676A4"/>
    <w:rsid w:val="00B7393F"/>
    <w:rsid w:val="00B758E9"/>
    <w:rsid w:val="00B775D0"/>
    <w:rsid w:val="00B8014E"/>
    <w:rsid w:val="00B86AA1"/>
    <w:rsid w:val="00B86D37"/>
    <w:rsid w:val="00B91950"/>
    <w:rsid w:val="00B922A4"/>
    <w:rsid w:val="00B9639E"/>
    <w:rsid w:val="00BA139F"/>
    <w:rsid w:val="00BA4F4C"/>
    <w:rsid w:val="00BC350C"/>
    <w:rsid w:val="00BC47C6"/>
    <w:rsid w:val="00BC6843"/>
    <w:rsid w:val="00BC7252"/>
    <w:rsid w:val="00BD065E"/>
    <w:rsid w:val="00BD3557"/>
    <w:rsid w:val="00BD6F86"/>
    <w:rsid w:val="00BE1228"/>
    <w:rsid w:val="00BE654C"/>
    <w:rsid w:val="00BF2157"/>
    <w:rsid w:val="00BF22E8"/>
    <w:rsid w:val="00C01B8B"/>
    <w:rsid w:val="00C051EF"/>
    <w:rsid w:val="00C06F28"/>
    <w:rsid w:val="00C115EC"/>
    <w:rsid w:val="00C135FC"/>
    <w:rsid w:val="00C15755"/>
    <w:rsid w:val="00C164FE"/>
    <w:rsid w:val="00C16EC4"/>
    <w:rsid w:val="00C203BC"/>
    <w:rsid w:val="00C2095D"/>
    <w:rsid w:val="00C21324"/>
    <w:rsid w:val="00C21767"/>
    <w:rsid w:val="00C22732"/>
    <w:rsid w:val="00C3220F"/>
    <w:rsid w:val="00C35992"/>
    <w:rsid w:val="00C4040E"/>
    <w:rsid w:val="00C419FD"/>
    <w:rsid w:val="00C42CE9"/>
    <w:rsid w:val="00C50715"/>
    <w:rsid w:val="00C512BA"/>
    <w:rsid w:val="00C51758"/>
    <w:rsid w:val="00C533D1"/>
    <w:rsid w:val="00C70284"/>
    <w:rsid w:val="00C72042"/>
    <w:rsid w:val="00C77F1F"/>
    <w:rsid w:val="00C807B5"/>
    <w:rsid w:val="00C863AA"/>
    <w:rsid w:val="00C91D2C"/>
    <w:rsid w:val="00CA2599"/>
    <w:rsid w:val="00CA41D5"/>
    <w:rsid w:val="00CA580E"/>
    <w:rsid w:val="00CB0BF4"/>
    <w:rsid w:val="00CB0DD3"/>
    <w:rsid w:val="00CB614B"/>
    <w:rsid w:val="00CC1B59"/>
    <w:rsid w:val="00CC354D"/>
    <w:rsid w:val="00CC4D5C"/>
    <w:rsid w:val="00CC5D50"/>
    <w:rsid w:val="00CD09E7"/>
    <w:rsid w:val="00CD1F6A"/>
    <w:rsid w:val="00CD4BC9"/>
    <w:rsid w:val="00CD7215"/>
    <w:rsid w:val="00CE1A4F"/>
    <w:rsid w:val="00CF0440"/>
    <w:rsid w:val="00CF1692"/>
    <w:rsid w:val="00CF5A8C"/>
    <w:rsid w:val="00CF7996"/>
    <w:rsid w:val="00D0751B"/>
    <w:rsid w:val="00D07C31"/>
    <w:rsid w:val="00D1037F"/>
    <w:rsid w:val="00D133F9"/>
    <w:rsid w:val="00D14027"/>
    <w:rsid w:val="00D201D8"/>
    <w:rsid w:val="00D20C58"/>
    <w:rsid w:val="00D32132"/>
    <w:rsid w:val="00D32182"/>
    <w:rsid w:val="00D33C18"/>
    <w:rsid w:val="00D35D0C"/>
    <w:rsid w:val="00D36285"/>
    <w:rsid w:val="00D3666A"/>
    <w:rsid w:val="00D3680B"/>
    <w:rsid w:val="00D43C11"/>
    <w:rsid w:val="00D445D0"/>
    <w:rsid w:val="00D4713F"/>
    <w:rsid w:val="00D50E8D"/>
    <w:rsid w:val="00D51747"/>
    <w:rsid w:val="00D551A0"/>
    <w:rsid w:val="00D55862"/>
    <w:rsid w:val="00D570E8"/>
    <w:rsid w:val="00D60BCA"/>
    <w:rsid w:val="00D61CE3"/>
    <w:rsid w:val="00D6530C"/>
    <w:rsid w:val="00D65D17"/>
    <w:rsid w:val="00D67812"/>
    <w:rsid w:val="00D67A6A"/>
    <w:rsid w:val="00D72BC0"/>
    <w:rsid w:val="00D75722"/>
    <w:rsid w:val="00D84B5B"/>
    <w:rsid w:val="00D85F23"/>
    <w:rsid w:val="00D9002C"/>
    <w:rsid w:val="00D97FF8"/>
    <w:rsid w:val="00DA289B"/>
    <w:rsid w:val="00DA773E"/>
    <w:rsid w:val="00DB3683"/>
    <w:rsid w:val="00DB7E79"/>
    <w:rsid w:val="00DC1621"/>
    <w:rsid w:val="00DC211C"/>
    <w:rsid w:val="00DC53C7"/>
    <w:rsid w:val="00DC59E3"/>
    <w:rsid w:val="00DC7605"/>
    <w:rsid w:val="00DD0731"/>
    <w:rsid w:val="00DD4245"/>
    <w:rsid w:val="00DD4DB3"/>
    <w:rsid w:val="00DD6236"/>
    <w:rsid w:val="00DE408F"/>
    <w:rsid w:val="00DE4DCD"/>
    <w:rsid w:val="00DF0158"/>
    <w:rsid w:val="00DF272B"/>
    <w:rsid w:val="00DF4C84"/>
    <w:rsid w:val="00DF5DED"/>
    <w:rsid w:val="00DF75DF"/>
    <w:rsid w:val="00E036CD"/>
    <w:rsid w:val="00E05267"/>
    <w:rsid w:val="00E077D0"/>
    <w:rsid w:val="00E14B32"/>
    <w:rsid w:val="00E15A8A"/>
    <w:rsid w:val="00E15C30"/>
    <w:rsid w:val="00E17B4A"/>
    <w:rsid w:val="00E200EF"/>
    <w:rsid w:val="00E213CD"/>
    <w:rsid w:val="00E21C83"/>
    <w:rsid w:val="00E21FCC"/>
    <w:rsid w:val="00E224EF"/>
    <w:rsid w:val="00E22649"/>
    <w:rsid w:val="00E316A0"/>
    <w:rsid w:val="00E32C1F"/>
    <w:rsid w:val="00E35E03"/>
    <w:rsid w:val="00E35F37"/>
    <w:rsid w:val="00E36CD9"/>
    <w:rsid w:val="00E37FBF"/>
    <w:rsid w:val="00E4075B"/>
    <w:rsid w:val="00E411D1"/>
    <w:rsid w:val="00E41BE2"/>
    <w:rsid w:val="00E46B25"/>
    <w:rsid w:val="00E46BAE"/>
    <w:rsid w:val="00E506EF"/>
    <w:rsid w:val="00E517DC"/>
    <w:rsid w:val="00E61765"/>
    <w:rsid w:val="00E619F1"/>
    <w:rsid w:val="00E62479"/>
    <w:rsid w:val="00E64006"/>
    <w:rsid w:val="00E70692"/>
    <w:rsid w:val="00E706DB"/>
    <w:rsid w:val="00E70E6C"/>
    <w:rsid w:val="00E720CB"/>
    <w:rsid w:val="00E741E3"/>
    <w:rsid w:val="00E758F3"/>
    <w:rsid w:val="00E765E3"/>
    <w:rsid w:val="00E81ED3"/>
    <w:rsid w:val="00E91161"/>
    <w:rsid w:val="00E924B7"/>
    <w:rsid w:val="00E97F95"/>
    <w:rsid w:val="00EA0048"/>
    <w:rsid w:val="00EA4710"/>
    <w:rsid w:val="00EA63E7"/>
    <w:rsid w:val="00EA6DF2"/>
    <w:rsid w:val="00EA6F98"/>
    <w:rsid w:val="00EA7346"/>
    <w:rsid w:val="00EB414B"/>
    <w:rsid w:val="00EB529C"/>
    <w:rsid w:val="00EB6751"/>
    <w:rsid w:val="00EB76C9"/>
    <w:rsid w:val="00EC4882"/>
    <w:rsid w:val="00EC5D28"/>
    <w:rsid w:val="00ED1446"/>
    <w:rsid w:val="00ED2EA2"/>
    <w:rsid w:val="00EE1DE1"/>
    <w:rsid w:val="00EE7A22"/>
    <w:rsid w:val="00EF4BC1"/>
    <w:rsid w:val="00EF695E"/>
    <w:rsid w:val="00F00DFD"/>
    <w:rsid w:val="00F01CD1"/>
    <w:rsid w:val="00F039F1"/>
    <w:rsid w:val="00F060D6"/>
    <w:rsid w:val="00F115C8"/>
    <w:rsid w:val="00F11B9B"/>
    <w:rsid w:val="00F14242"/>
    <w:rsid w:val="00F143C1"/>
    <w:rsid w:val="00F15752"/>
    <w:rsid w:val="00F15C2D"/>
    <w:rsid w:val="00F17FE1"/>
    <w:rsid w:val="00F244EF"/>
    <w:rsid w:val="00F2512E"/>
    <w:rsid w:val="00F2748C"/>
    <w:rsid w:val="00F311E2"/>
    <w:rsid w:val="00F36335"/>
    <w:rsid w:val="00F37F49"/>
    <w:rsid w:val="00F40C90"/>
    <w:rsid w:val="00F417A0"/>
    <w:rsid w:val="00F46FBD"/>
    <w:rsid w:val="00F515CD"/>
    <w:rsid w:val="00F52572"/>
    <w:rsid w:val="00F578D9"/>
    <w:rsid w:val="00F57CB1"/>
    <w:rsid w:val="00F60E5D"/>
    <w:rsid w:val="00F64245"/>
    <w:rsid w:val="00F644CC"/>
    <w:rsid w:val="00F645AB"/>
    <w:rsid w:val="00F7014A"/>
    <w:rsid w:val="00F77136"/>
    <w:rsid w:val="00F7716C"/>
    <w:rsid w:val="00F77FC7"/>
    <w:rsid w:val="00F83631"/>
    <w:rsid w:val="00F85A8E"/>
    <w:rsid w:val="00F93D83"/>
    <w:rsid w:val="00F95A67"/>
    <w:rsid w:val="00FB0451"/>
    <w:rsid w:val="00FB075D"/>
    <w:rsid w:val="00FB3CF4"/>
    <w:rsid w:val="00FB4741"/>
    <w:rsid w:val="00FB5225"/>
    <w:rsid w:val="00FC1258"/>
    <w:rsid w:val="00FC3C60"/>
    <w:rsid w:val="00FC58C5"/>
    <w:rsid w:val="00FC66CC"/>
    <w:rsid w:val="00FC7166"/>
    <w:rsid w:val="00FD5243"/>
    <w:rsid w:val="00FD6588"/>
    <w:rsid w:val="00FE0778"/>
    <w:rsid w:val="00FE0CDC"/>
    <w:rsid w:val="00FE404B"/>
    <w:rsid w:val="00FF3186"/>
    <w:rsid w:val="00F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8E163"/>
  <w15:docId w15:val="{65DE4EAF-5962-47B4-AE6F-E3177DFE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7C"/>
    <w:rPr>
      <w:rFonts w:ascii="Times New Roman" w:eastAsia="Times New Roman" w:hAnsi="Times New Roman"/>
      <w:sz w:val="24"/>
      <w:szCs w:val="24"/>
      <w:lang w:val="en-AU" w:eastAsia="en-US"/>
    </w:rPr>
  </w:style>
  <w:style w:type="paragraph" w:styleId="Heading1">
    <w:name w:val="heading 1"/>
    <w:basedOn w:val="Normal"/>
    <w:next w:val="Normal"/>
    <w:link w:val="Heading1Char"/>
    <w:uiPriority w:val="9"/>
    <w:qFormat/>
    <w:rsid w:val="00C42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31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EF4BC1"/>
    <w:pPr>
      <w:spacing w:before="100" w:beforeAutospacing="1" w:after="100" w:afterAutospacing="1"/>
      <w:outlineLvl w:val="3"/>
    </w:pPr>
    <w:rPr>
      <w:rFonts w:ascii="Verdana" w:hAnsi="Verdana"/>
      <w:b/>
      <w:bCs/>
      <w:color w:val="CC3333"/>
      <w:sz w:val="15"/>
      <w:szCs w:val="15"/>
      <w:lang w:val="en-GB" w:eastAsia="en-GB"/>
    </w:rPr>
  </w:style>
  <w:style w:type="paragraph" w:styleId="Heading6">
    <w:name w:val="heading 6"/>
    <w:basedOn w:val="Normal"/>
    <w:next w:val="Normal"/>
    <w:link w:val="Heading6Char"/>
    <w:uiPriority w:val="9"/>
    <w:semiHidden/>
    <w:unhideWhenUsed/>
    <w:qFormat/>
    <w:rsid w:val="00F143C1"/>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62D"/>
  </w:style>
  <w:style w:type="character" w:styleId="Hyperlink">
    <w:name w:val="Hyperlink"/>
    <w:unhideWhenUsed/>
    <w:rsid w:val="0084562D"/>
    <w:rPr>
      <w:color w:val="0000FF"/>
      <w:u w:val="single"/>
    </w:rPr>
  </w:style>
  <w:style w:type="character" w:styleId="Strong">
    <w:name w:val="Strong"/>
    <w:uiPriority w:val="22"/>
    <w:qFormat/>
    <w:rsid w:val="0084562D"/>
    <w:rPr>
      <w:b/>
      <w:bCs/>
    </w:rPr>
  </w:style>
  <w:style w:type="paragraph" w:styleId="BalloonText">
    <w:name w:val="Balloon Text"/>
    <w:basedOn w:val="Normal"/>
    <w:link w:val="BalloonTextChar"/>
    <w:uiPriority w:val="99"/>
    <w:semiHidden/>
    <w:unhideWhenUsed/>
    <w:rsid w:val="000F0392"/>
    <w:rPr>
      <w:rFonts w:ascii="Tahoma" w:hAnsi="Tahoma" w:cs="Tahoma"/>
      <w:sz w:val="16"/>
      <w:szCs w:val="16"/>
    </w:rPr>
  </w:style>
  <w:style w:type="character" w:customStyle="1" w:styleId="BalloonTextChar">
    <w:name w:val="Balloon Text Char"/>
    <w:link w:val="BalloonText"/>
    <w:uiPriority w:val="99"/>
    <w:semiHidden/>
    <w:rsid w:val="000F0392"/>
    <w:rPr>
      <w:rFonts w:ascii="Tahoma" w:eastAsia="Times New Roman" w:hAnsi="Tahoma" w:cs="Tahoma"/>
      <w:sz w:val="16"/>
      <w:szCs w:val="16"/>
    </w:rPr>
  </w:style>
  <w:style w:type="paragraph" w:styleId="Header">
    <w:name w:val="header"/>
    <w:basedOn w:val="Normal"/>
    <w:link w:val="HeaderChar"/>
    <w:unhideWhenUsed/>
    <w:rsid w:val="00664838"/>
    <w:pPr>
      <w:tabs>
        <w:tab w:val="center" w:pos="4680"/>
        <w:tab w:val="right" w:pos="9360"/>
      </w:tabs>
    </w:pPr>
  </w:style>
  <w:style w:type="character" w:customStyle="1" w:styleId="HeaderChar">
    <w:name w:val="Header Char"/>
    <w:link w:val="Header"/>
    <w:rsid w:val="00664838"/>
    <w:rPr>
      <w:rFonts w:ascii="Times New Roman" w:eastAsia="Times New Roman" w:hAnsi="Times New Roman"/>
      <w:sz w:val="24"/>
      <w:szCs w:val="24"/>
    </w:rPr>
  </w:style>
  <w:style w:type="paragraph" w:styleId="Footer">
    <w:name w:val="footer"/>
    <w:basedOn w:val="Normal"/>
    <w:link w:val="FooterChar"/>
    <w:uiPriority w:val="99"/>
    <w:unhideWhenUsed/>
    <w:rsid w:val="00664838"/>
    <w:pPr>
      <w:tabs>
        <w:tab w:val="center" w:pos="4680"/>
        <w:tab w:val="right" w:pos="9360"/>
      </w:tabs>
    </w:pPr>
  </w:style>
  <w:style w:type="character" w:customStyle="1" w:styleId="FooterChar">
    <w:name w:val="Footer Char"/>
    <w:link w:val="Footer"/>
    <w:uiPriority w:val="99"/>
    <w:rsid w:val="00664838"/>
    <w:rPr>
      <w:rFonts w:ascii="Times New Roman" w:eastAsia="Times New Roman" w:hAnsi="Times New Roman"/>
      <w:sz w:val="24"/>
      <w:szCs w:val="24"/>
    </w:rPr>
  </w:style>
  <w:style w:type="paragraph" w:styleId="ListParagraph">
    <w:name w:val="List Paragraph"/>
    <w:basedOn w:val="Normal"/>
    <w:uiPriority w:val="34"/>
    <w:qFormat/>
    <w:rsid w:val="00A01FAC"/>
    <w:pPr>
      <w:spacing w:after="200" w:line="276" w:lineRule="auto"/>
      <w:ind w:left="720"/>
      <w:contextualSpacing/>
    </w:pPr>
    <w:rPr>
      <w:rFonts w:ascii="Calibri" w:eastAsia="Calibri" w:hAnsi="Calibri"/>
      <w:sz w:val="22"/>
      <w:szCs w:val="22"/>
    </w:rPr>
  </w:style>
  <w:style w:type="character" w:customStyle="1" w:styleId="Heading4Char">
    <w:name w:val="Heading 4 Char"/>
    <w:link w:val="Heading4"/>
    <w:rsid w:val="00EF4BC1"/>
    <w:rPr>
      <w:rFonts w:ascii="Verdana" w:eastAsia="Times New Roman" w:hAnsi="Verdana"/>
      <w:b/>
      <w:bCs/>
      <w:color w:val="CC3333"/>
      <w:sz w:val="15"/>
      <w:szCs w:val="15"/>
      <w:lang w:val="en-GB" w:eastAsia="en-GB"/>
    </w:rPr>
  </w:style>
  <w:style w:type="paragraph" w:styleId="BodyText">
    <w:name w:val="Body Text"/>
    <w:basedOn w:val="Normal"/>
    <w:link w:val="BodyTextChar"/>
    <w:rsid w:val="00EF4BC1"/>
    <w:pPr>
      <w:spacing w:after="120" w:line="240" w:lineRule="atLeast"/>
    </w:pPr>
    <w:rPr>
      <w:rFonts w:ascii="Arial" w:hAnsi="Arial"/>
      <w:sz w:val="20"/>
      <w:szCs w:val="20"/>
      <w:lang w:val="en-GB"/>
    </w:rPr>
  </w:style>
  <w:style w:type="character" w:customStyle="1" w:styleId="BodyTextChar">
    <w:name w:val="Body Text Char"/>
    <w:link w:val="BodyText"/>
    <w:rsid w:val="00EF4BC1"/>
    <w:rPr>
      <w:rFonts w:ascii="Arial" w:eastAsia="Times New Roman" w:hAnsi="Arial"/>
      <w:lang w:val="en-GB"/>
    </w:rPr>
  </w:style>
  <w:style w:type="paragraph" w:styleId="BodyTextIndent">
    <w:name w:val="Body Text Indent"/>
    <w:basedOn w:val="Normal"/>
    <w:link w:val="BodyTextIndentChar"/>
    <w:rsid w:val="00EF4BC1"/>
    <w:pPr>
      <w:tabs>
        <w:tab w:val="left" w:pos="180"/>
      </w:tabs>
      <w:spacing w:line="220" w:lineRule="atLeast"/>
      <w:ind w:left="187" w:hanging="187"/>
    </w:pPr>
    <w:rPr>
      <w:rFonts w:ascii="Arial" w:hAnsi="Arial"/>
      <w:sz w:val="18"/>
      <w:szCs w:val="20"/>
      <w:lang w:val="en-GB"/>
    </w:rPr>
  </w:style>
  <w:style w:type="character" w:customStyle="1" w:styleId="BodyTextIndentChar">
    <w:name w:val="Body Text Indent Char"/>
    <w:link w:val="BodyTextIndent"/>
    <w:rsid w:val="00EF4BC1"/>
    <w:rPr>
      <w:rFonts w:ascii="Arial" w:eastAsia="Times New Roman" w:hAnsi="Arial"/>
      <w:sz w:val="18"/>
      <w:lang w:val="en-GB"/>
    </w:rPr>
  </w:style>
  <w:style w:type="paragraph" w:styleId="BodyText2">
    <w:name w:val="Body Text 2"/>
    <w:basedOn w:val="Normal"/>
    <w:link w:val="BodyText2Char"/>
    <w:rsid w:val="00EF4BC1"/>
    <w:pPr>
      <w:jc w:val="center"/>
    </w:pPr>
    <w:rPr>
      <w:rFonts w:ascii="Arial" w:hAnsi="Arial"/>
      <w:b/>
      <w:caps/>
      <w:color w:val="000000"/>
      <w:szCs w:val="20"/>
      <w:lang w:val="en-GB"/>
    </w:rPr>
  </w:style>
  <w:style w:type="character" w:customStyle="1" w:styleId="BodyText2Char">
    <w:name w:val="Body Text 2 Char"/>
    <w:link w:val="BodyText2"/>
    <w:rsid w:val="00EF4BC1"/>
    <w:rPr>
      <w:rFonts w:ascii="Arial" w:eastAsia="Times New Roman" w:hAnsi="Arial"/>
      <w:b/>
      <w:caps/>
      <w:color w:val="000000"/>
      <w:sz w:val="24"/>
      <w:lang w:val="en-GB"/>
    </w:rPr>
  </w:style>
  <w:style w:type="paragraph" w:styleId="BodyTextIndent2">
    <w:name w:val="Body Text Indent 2"/>
    <w:basedOn w:val="Normal"/>
    <w:link w:val="BodyTextIndent2Char"/>
    <w:rsid w:val="00EF4BC1"/>
    <w:pPr>
      <w:spacing w:after="120" w:line="480" w:lineRule="auto"/>
      <w:ind w:left="283"/>
    </w:pPr>
  </w:style>
  <w:style w:type="character" w:customStyle="1" w:styleId="BodyTextIndent2Char">
    <w:name w:val="Body Text Indent 2 Char"/>
    <w:link w:val="BodyTextIndent2"/>
    <w:rsid w:val="00EF4BC1"/>
    <w:rPr>
      <w:rFonts w:ascii="Times New Roman" w:eastAsia="Times New Roman" w:hAnsi="Times New Roman"/>
      <w:sz w:val="24"/>
      <w:szCs w:val="24"/>
    </w:rPr>
  </w:style>
  <w:style w:type="paragraph" w:styleId="BodyText3">
    <w:name w:val="Body Text 3"/>
    <w:basedOn w:val="Normal"/>
    <w:link w:val="BodyText3Char"/>
    <w:rsid w:val="00EF4BC1"/>
    <w:pPr>
      <w:overflowPunct w:val="0"/>
      <w:autoSpaceDE w:val="0"/>
      <w:autoSpaceDN w:val="0"/>
      <w:adjustRightInd w:val="0"/>
      <w:spacing w:after="120"/>
    </w:pPr>
    <w:rPr>
      <w:sz w:val="16"/>
      <w:szCs w:val="16"/>
    </w:rPr>
  </w:style>
  <w:style w:type="character" w:customStyle="1" w:styleId="BodyText3Char">
    <w:name w:val="Body Text 3 Char"/>
    <w:link w:val="BodyText3"/>
    <w:rsid w:val="00EF4BC1"/>
    <w:rPr>
      <w:rFonts w:ascii="Times New Roman" w:eastAsia="Times New Roman" w:hAnsi="Times New Roman"/>
      <w:sz w:val="16"/>
      <w:szCs w:val="16"/>
    </w:rPr>
  </w:style>
  <w:style w:type="paragraph" w:customStyle="1" w:styleId="Profile">
    <w:name w:val="Profile"/>
    <w:basedOn w:val="Normal"/>
    <w:rsid w:val="00EF4BC1"/>
    <w:pPr>
      <w:keepNext/>
      <w:overflowPunct w:val="0"/>
      <w:autoSpaceDE w:val="0"/>
      <w:autoSpaceDN w:val="0"/>
      <w:adjustRightInd w:val="0"/>
      <w:spacing w:line="360" w:lineRule="auto"/>
      <w:jc w:val="both"/>
      <w:textAlignment w:val="baseline"/>
    </w:pPr>
    <w:rPr>
      <w:b/>
      <w:szCs w:val="20"/>
    </w:rPr>
  </w:style>
  <w:style w:type="table" w:styleId="TableGrid">
    <w:name w:val="Table Grid"/>
    <w:basedOn w:val="TableNormal"/>
    <w:uiPriority w:val="59"/>
    <w:rsid w:val="009B0B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F143C1"/>
    <w:rPr>
      <w:rFonts w:ascii="Cambria" w:eastAsia="Times New Roman" w:hAnsi="Cambria" w:cs="Times New Roman"/>
      <w:i/>
      <w:iCs/>
      <w:color w:val="243F60"/>
      <w:sz w:val="24"/>
      <w:szCs w:val="24"/>
    </w:rPr>
  </w:style>
  <w:style w:type="paragraph" w:customStyle="1" w:styleId="DefaultText">
    <w:name w:val="Default Text"/>
    <w:basedOn w:val="Normal"/>
    <w:rsid w:val="00D4713F"/>
    <w:pPr>
      <w:tabs>
        <w:tab w:val="left" w:pos="284"/>
        <w:tab w:val="left" w:pos="3240"/>
        <w:tab w:val="left" w:pos="3544"/>
      </w:tabs>
      <w:spacing w:after="200"/>
    </w:pPr>
    <w:rPr>
      <w:rFonts w:ascii="Helvetica" w:eastAsia="PMingLiU" w:hAnsi="Helvetica"/>
      <w:snapToGrid w:val="0"/>
      <w:sz w:val="22"/>
      <w:szCs w:val="20"/>
      <w:lang w:val="en-US"/>
    </w:rPr>
  </w:style>
  <w:style w:type="character" w:customStyle="1" w:styleId="bodytext1">
    <w:name w:val="bodytext1"/>
    <w:rsid w:val="00096838"/>
    <w:rPr>
      <w:rFonts w:ascii="Verdana" w:hAnsi="Verdana" w:hint="default"/>
      <w:color w:val="000000"/>
      <w:sz w:val="17"/>
    </w:rPr>
  </w:style>
  <w:style w:type="character" w:styleId="Emphasis">
    <w:name w:val="Emphasis"/>
    <w:qFormat/>
    <w:rsid w:val="00B2008F"/>
    <w:rPr>
      <w:b w:val="0"/>
      <w:i w:val="0"/>
      <w:color w:val="CC0033"/>
    </w:rPr>
  </w:style>
  <w:style w:type="paragraph" w:styleId="Date">
    <w:name w:val="Date"/>
    <w:basedOn w:val="Normal"/>
    <w:next w:val="Normal"/>
    <w:link w:val="DateChar"/>
    <w:uiPriority w:val="99"/>
    <w:semiHidden/>
    <w:unhideWhenUsed/>
    <w:rsid w:val="0034483B"/>
  </w:style>
  <w:style w:type="character" w:customStyle="1" w:styleId="DateChar">
    <w:name w:val="Date Char"/>
    <w:link w:val="Date"/>
    <w:uiPriority w:val="99"/>
    <w:semiHidden/>
    <w:rsid w:val="0034483B"/>
    <w:rPr>
      <w:rFonts w:ascii="Times New Roman" w:eastAsia="Times New Roman" w:hAnsi="Times New Roman"/>
      <w:sz w:val="24"/>
      <w:szCs w:val="24"/>
      <w:lang w:val="en-AU" w:eastAsia="en-US"/>
    </w:rPr>
  </w:style>
  <w:style w:type="paragraph" w:styleId="ListBullet">
    <w:name w:val="List Bullet"/>
    <w:basedOn w:val="Normal"/>
    <w:uiPriority w:val="99"/>
    <w:unhideWhenUsed/>
    <w:rsid w:val="006363F6"/>
    <w:pPr>
      <w:numPr>
        <w:numId w:val="1"/>
      </w:numPr>
      <w:overflowPunct w:val="0"/>
      <w:autoSpaceDE w:val="0"/>
      <w:autoSpaceDN w:val="0"/>
      <w:adjustRightInd w:val="0"/>
      <w:contextualSpacing/>
    </w:pPr>
    <w:rPr>
      <w:rFonts w:ascii="Arial" w:hAnsi="Arial"/>
      <w:sz w:val="22"/>
      <w:szCs w:val="20"/>
      <w:lang w:val="en-GB"/>
    </w:rPr>
  </w:style>
  <w:style w:type="paragraph" w:customStyle="1" w:styleId="O-BodyText">
    <w:name w:val="O-Body Text ()"/>
    <w:aliases w:val="1Body,s1"/>
    <w:basedOn w:val="Normal"/>
    <w:qFormat/>
    <w:rsid w:val="00E200EF"/>
    <w:pPr>
      <w:spacing w:after="240"/>
    </w:pPr>
    <w:rPr>
      <w:lang w:val="en-GB" w:eastAsia="zh-CN"/>
    </w:rPr>
  </w:style>
  <w:style w:type="paragraph" w:customStyle="1" w:styleId="O-Bullet">
    <w:name w:val="O-Bullet ()"/>
    <w:aliases w:val="1Bullet,s4"/>
    <w:uiPriority w:val="32"/>
    <w:qFormat/>
    <w:rsid w:val="007023E5"/>
    <w:pPr>
      <w:numPr>
        <w:numId w:val="2"/>
      </w:numPr>
      <w:spacing w:after="240"/>
    </w:pPr>
    <w:rPr>
      <w:rFonts w:ascii="Times New Roman" w:eastAsia="Times New Roman" w:hAnsi="Times New Roman"/>
      <w:sz w:val="24"/>
      <w:szCs w:val="24"/>
      <w:lang w:eastAsia="zh-CN"/>
    </w:rPr>
  </w:style>
  <w:style w:type="character" w:customStyle="1" w:styleId="Heading1Char">
    <w:name w:val="Heading 1 Char"/>
    <w:basedOn w:val="DefaultParagraphFont"/>
    <w:link w:val="Heading1"/>
    <w:uiPriority w:val="9"/>
    <w:rsid w:val="00C42CE9"/>
    <w:rPr>
      <w:rFonts w:asciiTheme="majorHAnsi" w:eastAsiaTheme="majorEastAsia" w:hAnsiTheme="majorHAnsi" w:cstheme="majorBidi"/>
      <w:b/>
      <w:bCs/>
      <w:color w:val="365F91" w:themeColor="accent1" w:themeShade="BF"/>
      <w:sz w:val="28"/>
      <w:szCs w:val="28"/>
      <w:lang w:val="en-AU" w:eastAsia="en-US"/>
    </w:rPr>
  </w:style>
  <w:style w:type="character" w:customStyle="1" w:styleId="OrgName">
    <w:name w:val="OrgName"/>
    <w:basedOn w:val="DefaultParagraphFont"/>
    <w:rsid w:val="009024C1"/>
    <w:rPr>
      <w:b/>
      <w:bCs/>
      <w:caps/>
    </w:rPr>
  </w:style>
  <w:style w:type="paragraph" w:customStyle="1" w:styleId="bulletedlist">
    <w:name w:val="bulleted list"/>
    <w:basedOn w:val="Normal"/>
    <w:locked/>
    <w:rsid w:val="008E5B4A"/>
    <w:pPr>
      <w:numPr>
        <w:numId w:val="3"/>
      </w:numPr>
      <w:spacing w:before="40" w:after="80" w:line="220" w:lineRule="exact"/>
    </w:pPr>
    <w:rPr>
      <w:rFonts w:ascii="Tahoma" w:eastAsia="PMingLiU" w:hAnsi="Tahoma" w:cs="Arial"/>
      <w:spacing w:val="10"/>
      <w:sz w:val="16"/>
      <w:szCs w:val="16"/>
      <w:lang w:val="en-US"/>
    </w:rPr>
  </w:style>
  <w:style w:type="paragraph" w:customStyle="1" w:styleId="Standard">
    <w:name w:val="Standard"/>
    <w:rsid w:val="00B7393F"/>
    <w:pPr>
      <w:suppressAutoHyphens/>
      <w:autoSpaceDN w:val="0"/>
      <w:textAlignment w:val="baseline"/>
    </w:pPr>
    <w:rPr>
      <w:rFonts w:ascii="Arial" w:eastAsia="Batang" w:hAnsi="Arial"/>
      <w:kern w:val="3"/>
      <w:sz w:val="22"/>
      <w:lang w:val="fr-FR" w:eastAsia="en-GB"/>
    </w:rPr>
  </w:style>
  <w:style w:type="numbering" w:customStyle="1" w:styleId="WWNum1">
    <w:name w:val="WWNum1"/>
    <w:basedOn w:val="NoList"/>
    <w:rsid w:val="00B7393F"/>
    <w:pPr>
      <w:numPr>
        <w:numId w:val="4"/>
      </w:numPr>
    </w:pPr>
  </w:style>
  <w:style w:type="paragraph" w:customStyle="1" w:styleId="ListParagraph1">
    <w:name w:val="List Paragraph1"/>
    <w:basedOn w:val="Normal"/>
    <w:uiPriority w:val="34"/>
    <w:qFormat/>
    <w:rsid w:val="008D1FEF"/>
    <w:pPr>
      <w:ind w:leftChars="200" w:left="480"/>
      <w:jc w:val="both"/>
    </w:pPr>
    <w:rPr>
      <w:rFonts w:ascii="Arial" w:eastAsia="PMingLiU" w:hAnsi="Arial"/>
      <w:sz w:val="22"/>
      <w:szCs w:val="20"/>
    </w:rPr>
  </w:style>
  <w:style w:type="character" w:styleId="HTMLTypewriter">
    <w:name w:val="HTML Typewriter"/>
    <w:rsid w:val="00202B39"/>
    <w:rPr>
      <w:rFonts w:ascii="Courier New" w:eastAsia="Arial Unicode MS" w:hAnsi="Courier New" w:cs="Courier New" w:hint="default"/>
      <w:sz w:val="20"/>
      <w:szCs w:val="20"/>
    </w:rPr>
  </w:style>
  <w:style w:type="paragraph" w:customStyle="1" w:styleId="Default">
    <w:name w:val="Default"/>
    <w:rsid w:val="00E05267"/>
    <w:pPr>
      <w:autoSpaceDE w:val="0"/>
      <w:autoSpaceDN w:val="0"/>
      <w:adjustRightInd w:val="0"/>
    </w:pPr>
    <w:rPr>
      <w:rFonts w:ascii="Arial" w:eastAsiaTheme="minorHAnsi" w:hAnsi="Arial" w:cs="Arial"/>
      <w:color w:val="000000"/>
      <w:sz w:val="24"/>
      <w:szCs w:val="24"/>
      <w:lang w:val="en-US" w:eastAsia="en-US"/>
    </w:rPr>
  </w:style>
  <w:style w:type="character" w:customStyle="1" w:styleId="wjl2">
    <w:name w:val="wjl2"/>
    <w:basedOn w:val="DefaultParagraphFont"/>
    <w:rsid w:val="00D65D17"/>
  </w:style>
  <w:style w:type="character" w:customStyle="1" w:styleId="Heading2Char">
    <w:name w:val="Heading 2 Char"/>
    <w:basedOn w:val="DefaultParagraphFont"/>
    <w:link w:val="Heading2"/>
    <w:uiPriority w:val="9"/>
    <w:semiHidden/>
    <w:rsid w:val="00A73198"/>
    <w:rPr>
      <w:rFonts w:asciiTheme="majorHAnsi" w:eastAsiaTheme="majorEastAsia" w:hAnsiTheme="majorHAnsi" w:cstheme="majorBidi"/>
      <w:color w:val="365F91" w:themeColor="accent1" w:themeShade="BF"/>
      <w:sz w:val="26"/>
      <w:szCs w:val="26"/>
      <w:lang w:val="en-AU" w:eastAsia="en-US"/>
    </w:rPr>
  </w:style>
  <w:style w:type="character" w:customStyle="1" w:styleId="titlepage">
    <w:name w:val="titlepage"/>
    <w:basedOn w:val="DefaultParagraphFont"/>
    <w:rsid w:val="00A73198"/>
  </w:style>
  <w:style w:type="character" w:customStyle="1" w:styleId="inline">
    <w:name w:val="inline"/>
    <w:basedOn w:val="DefaultParagraphFont"/>
    <w:rsid w:val="00A73198"/>
  </w:style>
  <w:style w:type="character" w:customStyle="1" w:styleId="blockpanel">
    <w:name w:val="blockpanel"/>
    <w:basedOn w:val="DefaultParagraphFont"/>
    <w:rsid w:val="00A73198"/>
  </w:style>
  <w:style w:type="character" w:customStyle="1" w:styleId="Subtitle1">
    <w:name w:val="Subtitle1"/>
    <w:basedOn w:val="DefaultParagraphFont"/>
    <w:rsid w:val="00A73198"/>
  </w:style>
  <w:style w:type="character" w:customStyle="1" w:styleId="text">
    <w:name w:val="text"/>
    <w:basedOn w:val="DefaultParagraphFont"/>
    <w:rsid w:val="00A73198"/>
  </w:style>
  <w:style w:type="character" w:customStyle="1" w:styleId="wiqo">
    <w:name w:val="wiqo"/>
    <w:basedOn w:val="DefaultParagraphFont"/>
    <w:rsid w:val="00905918"/>
  </w:style>
  <w:style w:type="paragraph" w:customStyle="1" w:styleId="wfeg">
    <w:name w:val="wfeg"/>
    <w:basedOn w:val="Normal"/>
    <w:rsid w:val="00905918"/>
    <w:pPr>
      <w:spacing w:before="100" w:beforeAutospacing="1" w:after="100" w:afterAutospacing="1"/>
    </w:pPr>
    <w:rPr>
      <w:lang w:val="en-GB" w:eastAsia="en-GB"/>
    </w:rPr>
  </w:style>
  <w:style w:type="character" w:customStyle="1" w:styleId="wmn2">
    <w:name w:val="wmn2"/>
    <w:basedOn w:val="DefaultParagraphFont"/>
    <w:rsid w:val="0090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0481">
      <w:bodyDiv w:val="1"/>
      <w:marLeft w:val="0"/>
      <w:marRight w:val="0"/>
      <w:marTop w:val="0"/>
      <w:marBottom w:val="0"/>
      <w:divBdr>
        <w:top w:val="none" w:sz="0" w:space="0" w:color="auto"/>
        <w:left w:val="none" w:sz="0" w:space="0" w:color="auto"/>
        <w:bottom w:val="none" w:sz="0" w:space="0" w:color="auto"/>
        <w:right w:val="none" w:sz="0" w:space="0" w:color="auto"/>
      </w:divBdr>
    </w:div>
    <w:div w:id="285431700">
      <w:bodyDiv w:val="1"/>
      <w:marLeft w:val="0"/>
      <w:marRight w:val="0"/>
      <w:marTop w:val="0"/>
      <w:marBottom w:val="0"/>
      <w:divBdr>
        <w:top w:val="none" w:sz="0" w:space="0" w:color="auto"/>
        <w:left w:val="none" w:sz="0" w:space="0" w:color="auto"/>
        <w:bottom w:val="none" w:sz="0" w:space="0" w:color="auto"/>
        <w:right w:val="none" w:sz="0" w:space="0" w:color="auto"/>
      </w:divBdr>
      <w:divsChild>
        <w:div w:id="100338764">
          <w:marLeft w:val="0"/>
          <w:marRight w:val="0"/>
          <w:marTop w:val="60"/>
          <w:marBottom w:val="60"/>
          <w:divBdr>
            <w:top w:val="none" w:sz="0" w:space="0" w:color="auto"/>
            <w:left w:val="none" w:sz="0" w:space="0" w:color="auto"/>
            <w:bottom w:val="none" w:sz="0" w:space="0" w:color="auto"/>
            <w:right w:val="none" w:sz="0" w:space="0" w:color="auto"/>
          </w:divBdr>
        </w:div>
        <w:div w:id="1605267999">
          <w:marLeft w:val="0"/>
          <w:marRight w:val="0"/>
          <w:marTop w:val="60"/>
          <w:marBottom w:val="60"/>
          <w:divBdr>
            <w:top w:val="none" w:sz="0" w:space="0" w:color="auto"/>
            <w:left w:val="none" w:sz="0" w:space="0" w:color="auto"/>
            <w:bottom w:val="none" w:sz="0" w:space="0" w:color="auto"/>
            <w:right w:val="none" w:sz="0" w:space="0" w:color="auto"/>
          </w:divBdr>
          <w:divsChild>
            <w:div w:id="1382482354">
              <w:marLeft w:val="0"/>
              <w:marRight w:val="0"/>
              <w:marTop w:val="0"/>
              <w:marBottom w:val="0"/>
              <w:divBdr>
                <w:top w:val="none" w:sz="0" w:space="0" w:color="auto"/>
                <w:left w:val="none" w:sz="0" w:space="0" w:color="auto"/>
                <w:bottom w:val="none" w:sz="0" w:space="0" w:color="auto"/>
                <w:right w:val="none" w:sz="0" w:space="0" w:color="auto"/>
              </w:divBdr>
            </w:div>
          </w:divsChild>
        </w:div>
        <w:div w:id="2093694023">
          <w:marLeft w:val="0"/>
          <w:marRight w:val="0"/>
          <w:marTop w:val="60"/>
          <w:marBottom w:val="60"/>
          <w:divBdr>
            <w:top w:val="none" w:sz="0" w:space="0" w:color="auto"/>
            <w:left w:val="none" w:sz="0" w:space="0" w:color="auto"/>
            <w:bottom w:val="none" w:sz="0" w:space="0" w:color="auto"/>
            <w:right w:val="none" w:sz="0" w:space="0" w:color="auto"/>
          </w:divBdr>
          <w:divsChild>
            <w:div w:id="9959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371">
      <w:bodyDiv w:val="1"/>
      <w:marLeft w:val="0"/>
      <w:marRight w:val="0"/>
      <w:marTop w:val="0"/>
      <w:marBottom w:val="0"/>
      <w:divBdr>
        <w:top w:val="none" w:sz="0" w:space="0" w:color="auto"/>
        <w:left w:val="none" w:sz="0" w:space="0" w:color="auto"/>
        <w:bottom w:val="none" w:sz="0" w:space="0" w:color="auto"/>
        <w:right w:val="none" w:sz="0" w:space="0" w:color="auto"/>
      </w:divBdr>
    </w:div>
    <w:div w:id="498547202">
      <w:bodyDiv w:val="1"/>
      <w:marLeft w:val="0"/>
      <w:marRight w:val="0"/>
      <w:marTop w:val="0"/>
      <w:marBottom w:val="0"/>
      <w:divBdr>
        <w:top w:val="none" w:sz="0" w:space="0" w:color="auto"/>
        <w:left w:val="none" w:sz="0" w:space="0" w:color="auto"/>
        <w:bottom w:val="none" w:sz="0" w:space="0" w:color="auto"/>
        <w:right w:val="none" w:sz="0" w:space="0" w:color="auto"/>
      </w:divBdr>
    </w:div>
    <w:div w:id="676464828">
      <w:bodyDiv w:val="1"/>
      <w:marLeft w:val="0"/>
      <w:marRight w:val="0"/>
      <w:marTop w:val="0"/>
      <w:marBottom w:val="0"/>
      <w:divBdr>
        <w:top w:val="none" w:sz="0" w:space="0" w:color="auto"/>
        <w:left w:val="none" w:sz="0" w:space="0" w:color="auto"/>
        <w:bottom w:val="none" w:sz="0" w:space="0" w:color="auto"/>
        <w:right w:val="none" w:sz="0" w:space="0" w:color="auto"/>
      </w:divBdr>
    </w:div>
    <w:div w:id="733820123">
      <w:bodyDiv w:val="1"/>
      <w:marLeft w:val="0"/>
      <w:marRight w:val="0"/>
      <w:marTop w:val="0"/>
      <w:marBottom w:val="0"/>
      <w:divBdr>
        <w:top w:val="none" w:sz="0" w:space="0" w:color="auto"/>
        <w:left w:val="none" w:sz="0" w:space="0" w:color="auto"/>
        <w:bottom w:val="none" w:sz="0" w:space="0" w:color="auto"/>
        <w:right w:val="none" w:sz="0" w:space="0" w:color="auto"/>
      </w:divBdr>
    </w:div>
    <w:div w:id="854467434">
      <w:bodyDiv w:val="1"/>
      <w:marLeft w:val="0"/>
      <w:marRight w:val="0"/>
      <w:marTop w:val="0"/>
      <w:marBottom w:val="0"/>
      <w:divBdr>
        <w:top w:val="none" w:sz="0" w:space="0" w:color="auto"/>
        <w:left w:val="none" w:sz="0" w:space="0" w:color="auto"/>
        <w:bottom w:val="none" w:sz="0" w:space="0" w:color="auto"/>
        <w:right w:val="none" w:sz="0" w:space="0" w:color="auto"/>
      </w:divBdr>
    </w:div>
    <w:div w:id="862089258">
      <w:bodyDiv w:val="1"/>
      <w:marLeft w:val="0"/>
      <w:marRight w:val="0"/>
      <w:marTop w:val="0"/>
      <w:marBottom w:val="0"/>
      <w:divBdr>
        <w:top w:val="none" w:sz="0" w:space="0" w:color="auto"/>
        <w:left w:val="none" w:sz="0" w:space="0" w:color="auto"/>
        <w:bottom w:val="none" w:sz="0" w:space="0" w:color="auto"/>
        <w:right w:val="none" w:sz="0" w:space="0" w:color="auto"/>
      </w:divBdr>
    </w:div>
    <w:div w:id="891229201">
      <w:bodyDiv w:val="1"/>
      <w:marLeft w:val="0"/>
      <w:marRight w:val="0"/>
      <w:marTop w:val="0"/>
      <w:marBottom w:val="0"/>
      <w:divBdr>
        <w:top w:val="none" w:sz="0" w:space="0" w:color="auto"/>
        <w:left w:val="none" w:sz="0" w:space="0" w:color="auto"/>
        <w:bottom w:val="none" w:sz="0" w:space="0" w:color="auto"/>
        <w:right w:val="none" w:sz="0" w:space="0" w:color="auto"/>
      </w:divBdr>
    </w:div>
    <w:div w:id="912548738">
      <w:bodyDiv w:val="1"/>
      <w:marLeft w:val="0"/>
      <w:marRight w:val="0"/>
      <w:marTop w:val="0"/>
      <w:marBottom w:val="0"/>
      <w:divBdr>
        <w:top w:val="none" w:sz="0" w:space="0" w:color="auto"/>
        <w:left w:val="none" w:sz="0" w:space="0" w:color="auto"/>
        <w:bottom w:val="none" w:sz="0" w:space="0" w:color="auto"/>
        <w:right w:val="none" w:sz="0" w:space="0" w:color="auto"/>
      </w:divBdr>
    </w:div>
    <w:div w:id="922570375">
      <w:bodyDiv w:val="1"/>
      <w:marLeft w:val="0"/>
      <w:marRight w:val="0"/>
      <w:marTop w:val="0"/>
      <w:marBottom w:val="0"/>
      <w:divBdr>
        <w:top w:val="none" w:sz="0" w:space="0" w:color="auto"/>
        <w:left w:val="none" w:sz="0" w:space="0" w:color="auto"/>
        <w:bottom w:val="none" w:sz="0" w:space="0" w:color="auto"/>
        <w:right w:val="none" w:sz="0" w:space="0" w:color="auto"/>
      </w:divBdr>
    </w:div>
    <w:div w:id="1150445305">
      <w:bodyDiv w:val="1"/>
      <w:marLeft w:val="0"/>
      <w:marRight w:val="0"/>
      <w:marTop w:val="0"/>
      <w:marBottom w:val="0"/>
      <w:divBdr>
        <w:top w:val="none" w:sz="0" w:space="0" w:color="auto"/>
        <w:left w:val="none" w:sz="0" w:space="0" w:color="auto"/>
        <w:bottom w:val="none" w:sz="0" w:space="0" w:color="auto"/>
        <w:right w:val="none" w:sz="0" w:space="0" w:color="auto"/>
      </w:divBdr>
    </w:div>
    <w:div w:id="1313096158">
      <w:bodyDiv w:val="1"/>
      <w:marLeft w:val="0"/>
      <w:marRight w:val="0"/>
      <w:marTop w:val="0"/>
      <w:marBottom w:val="0"/>
      <w:divBdr>
        <w:top w:val="none" w:sz="0" w:space="0" w:color="auto"/>
        <w:left w:val="none" w:sz="0" w:space="0" w:color="auto"/>
        <w:bottom w:val="none" w:sz="0" w:space="0" w:color="auto"/>
        <w:right w:val="none" w:sz="0" w:space="0" w:color="auto"/>
      </w:divBdr>
    </w:div>
    <w:div w:id="1337422897">
      <w:bodyDiv w:val="1"/>
      <w:marLeft w:val="0"/>
      <w:marRight w:val="0"/>
      <w:marTop w:val="0"/>
      <w:marBottom w:val="0"/>
      <w:divBdr>
        <w:top w:val="none" w:sz="0" w:space="0" w:color="auto"/>
        <w:left w:val="none" w:sz="0" w:space="0" w:color="auto"/>
        <w:bottom w:val="none" w:sz="0" w:space="0" w:color="auto"/>
        <w:right w:val="none" w:sz="0" w:space="0" w:color="auto"/>
      </w:divBdr>
    </w:div>
    <w:div w:id="1690981569">
      <w:bodyDiv w:val="1"/>
      <w:marLeft w:val="0"/>
      <w:marRight w:val="0"/>
      <w:marTop w:val="0"/>
      <w:marBottom w:val="0"/>
      <w:divBdr>
        <w:top w:val="none" w:sz="0" w:space="0" w:color="auto"/>
        <w:left w:val="none" w:sz="0" w:space="0" w:color="auto"/>
        <w:bottom w:val="none" w:sz="0" w:space="0" w:color="auto"/>
        <w:right w:val="none" w:sz="0" w:space="0" w:color="auto"/>
      </w:divBdr>
      <w:divsChild>
        <w:div w:id="369886807">
          <w:marLeft w:val="0"/>
          <w:marRight w:val="0"/>
          <w:marTop w:val="0"/>
          <w:marBottom w:val="0"/>
          <w:divBdr>
            <w:top w:val="none" w:sz="0" w:space="0" w:color="auto"/>
            <w:left w:val="none" w:sz="0" w:space="0" w:color="auto"/>
            <w:bottom w:val="none" w:sz="0" w:space="0" w:color="auto"/>
            <w:right w:val="none" w:sz="0" w:space="0" w:color="auto"/>
          </w:divBdr>
          <w:divsChild>
            <w:div w:id="1461876238">
              <w:marLeft w:val="0"/>
              <w:marRight w:val="0"/>
              <w:marTop w:val="0"/>
              <w:marBottom w:val="0"/>
              <w:divBdr>
                <w:top w:val="none" w:sz="0" w:space="0" w:color="auto"/>
                <w:left w:val="none" w:sz="0" w:space="0" w:color="auto"/>
                <w:bottom w:val="none" w:sz="0" w:space="0" w:color="auto"/>
                <w:right w:val="none" w:sz="0" w:space="0" w:color="auto"/>
              </w:divBdr>
              <w:divsChild>
                <w:div w:id="355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85477">
      <w:bodyDiv w:val="1"/>
      <w:marLeft w:val="0"/>
      <w:marRight w:val="0"/>
      <w:marTop w:val="0"/>
      <w:marBottom w:val="0"/>
      <w:divBdr>
        <w:top w:val="none" w:sz="0" w:space="0" w:color="auto"/>
        <w:left w:val="none" w:sz="0" w:space="0" w:color="auto"/>
        <w:bottom w:val="none" w:sz="0" w:space="0" w:color="auto"/>
        <w:right w:val="none" w:sz="0" w:space="0" w:color="auto"/>
      </w:divBdr>
      <w:divsChild>
        <w:div w:id="1112046248">
          <w:marLeft w:val="0"/>
          <w:marRight w:val="0"/>
          <w:marTop w:val="0"/>
          <w:marBottom w:val="0"/>
          <w:divBdr>
            <w:top w:val="none" w:sz="0" w:space="0" w:color="auto"/>
            <w:left w:val="none" w:sz="0" w:space="0" w:color="auto"/>
            <w:bottom w:val="none" w:sz="0" w:space="0" w:color="auto"/>
            <w:right w:val="none" w:sz="0" w:space="0" w:color="auto"/>
          </w:divBdr>
          <w:divsChild>
            <w:div w:id="1212307020">
              <w:marLeft w:val="0"/>
              <w:marRight w:val="0"/>
              <w:marTop w:val="0"/>
              <w:marBottom w:val="0"/>
              <w:divBdr>
                <w:top w:val="none" w:sz="0" w:space="0" w:color="auto"/>
                <w:left w:val="none" w:sz="0" w:space="0" w:color="auto"/>
                <w:bottom w:val="none" w:sz="0" w:space="0" w:color="auto"/>
                <w:right w:val="none" w:sz="0" w:space="0" w:color="auto"/>
              </w:divBdr>
            </w:div>
          </w:divsChild>
        </w:div>
        <w:div w:id="736175196">
          <w:marLeft w:val="0"/>
          <w:marRight w:val="0"/>
          <w:marTop w:val="0"/>
          <w:marBottom w:val="0"/>
          <w:divBdr>
            <w:top w:val="none" w:sz="0" w:space="0" w:color="auto"/>
            <w:left w:val="none" w:sz="0" w:space="0" w:color="auto"/>
            <w:bottom w:val="none" w:sz="0" w:space="0" w:color="auto"/>
            <w:right w:val="none" w:sz="0" w:space="0" w:color="auto"/>
          </w:divBdr>
          <w:divsChild>
            <w:div w:id="310915066">
              <w:marLeft w:val="0"/>
              <w:marRight w:val="0"/>
              <w:marTop w:val="0"/>
              <w:marBottom w:val="0"/>
              <w:divBdr>
                <w:top w:val="none" w:sz="0" w:space="0" w:color="auto"/>
                <w:left w:val="none" w:sz="0" w:space="0" w:color="auto"/>
                <w:bottom w:val="none" w:sz="0" w:space="0" w:color="auto"/>
                <w:right w:val="none" w:sz="0" w:space="0" w:color="auto"/>
              </w:divBdr>
              <w:divsChild>
                <w:div w:id="1704943066">
                  <w:marLeft w:val="0"/>
                  <w:marRight w:val="0"/>
                  <w:marTop w:val="0"/>
                  <w:marBottom w:val="0"/>
                  <w:divBdr>
                    <w:top w:val="none" w:sz="0" w:space="0" w:color="auto"/>
                    <w:left w:val="none" w:sz="0" w:space="0" w:color="auto"/>
                    <w:bottom w:val="single" w:sz="2" w:space="0" w:color="auto"/>
                    <w:right w:val="none" w:sz="0" w:space="2" w:color="auto"/>
                  </w:divBdr>
                  <w:divsChild>
                    <w:div w:id="929125137">
                      <w:marLeft w:val="0"/>
                      <w:marRight w:val="0"/>
                      <w:marTop w:val="0"/>
                      <w:marBottom w:val="0"/>
                      <w:divBdr>
                        <w:top w:val="none" w:sz="0" w:space="0" w:color="auto"/>
                        <w:left w:val="none" w:sz="0" w:space="0" w:color="auto"/>
                        <w:bottom w:val="none" w:sz="0" w:space="0" w:color="auto"/>
                        <w:right w:val="none" w:sz="0" w:space="0" w:color="auto"/>
                      </w:divBdr>
                      <w:divsChild>
                        <w:div w:id="2091997832">
                          <w:marLeft w:val="0"/>
                          <w:marRight w:val="0"/>
                          <w:marTop w:val="0"/>
                          <w:marBottom w:val="0"/>
                          <w:divBdr>
                            <w:top w:val="none" w:sz="0" w:space="0" w:color="auto"/>
                            <w:left w:val="none" w:sz="0" w:space="0" w:color="auto"/>
                            <w:bottom w:val="none" w:sz="0" w:space="0" w:color="auto"/>
                            <w:right w:val="none" w:sz="0" w:space="0" w:color="auto"/>
                          </w:divBdr>
                          <w:divsChild>
                            <w:div w:id="5261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aquissear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uta%20chachad\AppData\Local\Microsoft\Windows\Temporary%20Internet%20Files\Content.Outlook\0VE14IZE\CV%20Template%20(H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205FF-0249-4AD0-AD36-6ECAFDAA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Template (HK)</Template>
  <TotalTime>2</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Aquis Search</Company>
  <LinksUpToDate>false</LinksUpToDate>
  <CharactersWithSpaces>3153</CharactersWithSpaces>
  <SharedDoc>false</SharedDoc>
  <HLinks>
    <vt:vector size="18" baseType="variant">
      <vt:variant>
        <vt:i4>3997816</vt:i4>
      </vt:variant>
      <vt:variant>
        <vt:i4>6</vt:i4>
      </vt:variant>
      <vt:variant>
        <vt:i4>0</vt:i4>
      </vt:variant>
      <vt:variant>
        <vt:i4>5</vt:i4>
      </vt:variant>
      <vt:variant>
        <vt:lpwstr>http://www.aquissearch.com/</vt:lpwstr>
      </vt:variant>
      <vt:variant>
        <vt:lpwstr/>
      </vt:variant>
      <vt:variant>
        <vt:i4>327728</vt:i4>
      </vt:variant>
      <vt:variant>
        <vt:i4>3</vt:i4>
      </vt:variant>
      <vt:variant>
        <vt:i4>0</vt:i4>
      </vt:variant>
      <vt:variant>
        <vt:i4>5</vt:i4>
      </vt:variant>
      <vt:variant>
        <vt:lpwstr>mailto:info@aquissearch.com</vt:lpwstr>
      </vt:variant>
      <vt:variant>
        <vt:lpwstr/>
      </vt:variant>
      <vt:variant>
        <vt:i4>3997816</vt:i4>
      </vt:variant>
      <vt:variant>
        <vt:i4>0</vt:i4>
      </vt:variant>
      <vt:variant>
        <vt:i4>0</vt:i4>
      </vt:variant>
      <vt:variant>
        <vt:i4>5</vt:i4>
      </vt:variant>
      <vt:variant>
        <vt:lpwstr>http://www.aquissearch.com/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Tecsupp</dc:creator>
  <cp:lastModifiedBy>Annpurna Bist</cp:lastModifiedBy>
  <cp:revision>2</cp:revision>
  <cp:lastPrinted>2008-12-17T02:23:00Z</cp:lastPrinted>
  <dcterms:created xsi:type="dcterms:W3CDTF">2023-02-15T07:40:00Z</dcterms:created>
  <dcterms:modified xsi:type="dcterms:W3CDTF">2023-02-15T07:40:00Z</dcterms:modified>
</cp:coreProperties>
</file>